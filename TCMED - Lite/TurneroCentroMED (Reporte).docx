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0AE" w:rsidRDefault="000F13B3" w:rsidP="000F13B3">
      <w:pPr>
        <w:pStyle w:val="Heading1"/>
      </w:pPr>
      <w:bookmarkStart w:id="0" w:name="_Toc321982988"/>
      <w:r>
        <w:t>Definición del Problema</w:t>
      </w:r>
      <w:bookmarkEnd w:id="0"/>
    </w:p>
    <w:sdt>
      <w:sdtPr>
        <w:alias w:val="Definición del Problema"/>
        <w:tag w:val="Definición del Problema"/>
        <w:id w:val="-1245800500"/>
        <w:lock w:val="sdtLocked"/>
        <w:placeholder>
          <w:docPart w:val="2D0FDD82A2DE43CEA7658723F393E632"/>
        </w:placeholder>
      </w:sdtPr>
      <w:sdtEndPr/>
      <w:sdtContent>
        <w:sdt>
          <w:sdtPr>
            <w:alias w:val="Análisis"/>
            <w:tag w:val="Análisis"/>
            <w:id w:val="-1497962154"/>
            <w:placeholder>
              <w:docPart w:val="7F30E6286FFB4D79A96A53DD9EED0B6C"/>
            </w:placeholder>
          </w:sdtPr>
          <w:sdtEndPr/>
          <w:sdtContent>
            <w:p w:rsidR="00F36856" w:rsidRPr="00F36856" w:rsidRDefault="00F36856" w:rsidP="00F36856">
              <w:r w:rsidRPr="00F36856">
                <w:t xml:space="preserve">Realice un programa que simule un </w:t>
              </w:r>
              <w:proofErr w:type="spellStart"/>
              <w:r w:rsidRPr="00F36856">
                <w:t>turnero</w:t>
              </w:r>
              <w:proofErr w:type="spellEnd"/>
              <w:r w:rsidRPr="00F36856">
                <w:t xml:space="preserve"> de un centro de ensayos médicos de la siguiente manera: </w:t>
              </w:r>
            </w:p>
            <w:p w:rsidR="00F36856" w:rsidRPr="00F36856" w:rsidRDefault="00F36856" w:rsidP="00F36856">
              <w:r w:rsidRPr="00F36856">
                <w:t>a. El programa tendrá dentro de sí un conjunto de estudios médicos fijos realizables por distintos pacientes que serán introducidos por el usuario, donde para cada estudio médico se guardará la siguiente información (esta información no será digitada por el usuario, sino que la tendrem</w:t>
              </w:r>
              <w:bookmarkStart w:id="1" w:name="_GoBack"/>
              <w:bookmarkEnd w:id="1"/>
              <w:r w:rsidRPr="00F36856">
                <w:t xml:space="preserve">os en la base de datos): </w:t>
              </w:r>
            </w:p>
            <w:p w:rsidR="00F36856" w:rsidRPr="00F36856" w:rsidRDefault="00F36856" w:rsidP="00F36856">
              <w:r w:rsidRPr="00F36856">
                <w:t xml:space="preserve">- Número/ID de estudio. </w:t>
              </w:r>
            </w:p>
            <w:p w:rsidR="00F36856" w:rsidRPr="00F36856" w:rsidRDefault="00F36856" w:rsidP="00F36856">
              <w:r w:rsidRPr="00F36856">
                <w:t xml:space="preserve">- Nombre de estudio. </w:t>
              </w:r>
            </w:p>
            <w:p w:rsidR="00F36856" w:rsidRPr="00F36856" w:rsidRDefault="00F36856" w:rsidP="00F36856">
              <w:r w:rsidRPr="00F36856">
                <w:t xml:space="preserve">- Departamento al que pertenece dicho estudio. </w:t>
              </w:r>
            </w:p>
            <w:p w:rsidR="00F36856" w:rsidRPr="00F36856" w:rsidRDefault="00F36856" w:rsidP="00F36856">
              <w:r w:rsidRPr="00F36856">
                <w:t xml:space="preserve">- Duración que tarda en ser realizado dicho estudio. </w:t>
              </w:r>
            </w:p>
            <w:p w:rsidR="00F36856" w:rsidRPr="00F36856" w:rsidRDefault="00F36856" w:rsidP="00F36856">
              <w:r w:rsidRPr="00F36856">
                <w:t xml:space="preserve">b. Se le pedirá al usuario que especifique la cantidad de pacientes que se quieren considerar, y para cada paciente se le preguntarán al usuario los estudios (permitir seleccionar tanto por ID como por nombre) que se realizará. </w:t>
              </w:r>
            </w:p>
            <w:p w:rsidR="00F36856" w:rsidRPr="00F36856" w:rsidRDefault="00F36856" w:rsidP="00F36856">
              <w:r w:rsidRPr="00F36856">
                <w:t xml:space="preserve">c. Se le preguntará al usuario para cada paciente si se desea ordenarle sus estudios por los más duraderos primero o los más prontos primero. </w:t>
              </w:r>
            </w:p>
            <w:p w:rsidR="00F36856" w:rsidRPr="00F36856" w:rsidRDefault="00F36856" w:rsidP="00F36856">
              <w:r w:rsidRPr="00F36856">
                <w:t xml:space="preserve">d. Se ordenarán los estudios que se realizará cada paciente (usando un algoritmo eficiente de ordenamiento), </w:t>
              </w:r>
              <w:proofErr w:type="gramStart"/>
              <w:r w:rsidRPr="00F36856">
                <w:t>según</w:t>
              </w:r>
              <w:proofErr w:type="gramEnd"/>
              <w:r w:rsidRPr="00F36856">
                <w:t xml:space="preserve"> lo especificado por el usuario, y luego se procederá a asignar cada estudio en la línea de tiempo de su respectivo departamento, según la disponibilidad de éste. </w:t>
              </w:r>
            </w:p>
            <w:p w:rsidR="00F36856" w:rsidRPr="00F36856" w:rsidRDefault="00F36856" w:rsidP="00F36856">
              <w:r w:rsidRPr="00F36856">
                <w:t xml:space="preserve">Se presentará por pantalla: </w:t>
              </w:r>
            </w:p>
            <w:p w:rsidR="00F36856" w:rsidRPr="00F36856" w:rsidRDefault="00F36856" w:rsidP="00F36856">
              <w:r w:rsidRPr="00F36856">
                <w:t xml:space="preserve">a. La línea de tiempo de las cargas de trabajo de cada departamento, donde cada carga de trabajo es: </w:t>
              </w:r>
            </w:p>
            <w:p w:rsidR="00F36856" w:rsidRPr="00F36856" w:rsidRDefault="00F36856" w:rsidP="00F36856">
              <w:r w:rsidRPr="00F36856">
                <w:t xml:space="preserve">- El número del paciente que se hará el estudio en dicho departamento. </w:t>
              </w:r>
            </w:p>
            <w:p w:rsidR="00F36856" w:rsidRPr="00F36856" w:rsidRDefault="00F36856" w:rsidP="00F36856">
              <w:r w:rsidRPr="00F36856">
                <w:t xml:space="preserve">- El número (ID) del estudio que se realizará el paciente (y por lo tanto, el departamento en el que será realizado). </w:t>
              </w:r>
            </w:p>
            <w:p w:rsidR="00F36856" w:rsidRPr="00F36856" w:rsidRDefault="00F36856" w:rsidP="00F36856">
              <w:r w:rsidRPr="00F36856">
                <w:t xml:space="preserve">- El momento en el cual se realizará dicho estudio (su posición en la línea de tiempo). </w:t>
              </w:r>
            </w:p>
            <w:p w:rsidR="00F36856" w:rsidRPr="00F36856" w:rsidRDefault="00F36856" w:rsidP="00F36856">
              <w:r w:rsidRPr="00F36856">
                <w:t xml:space="preserve">b. El calendario que llevará el paciente para realizar sus estudios, donde cada elemento del calendario es lo equivalente a una carga de trabajo. </w:t>
              </w:r>
            </w:p>
            <w:p w:rsidR="00F36856" w:rsidRPr="00F36856" w:rsidRDefault="00F36856" w:rsidP="00F36856">
              <w:r w:rsidRPr="00F36856">
                <w:t xml:space="preserve">Se permitirá al usuario salir en cualquier momento de la aplicación y luego continuar donde quedó, empleando bases de datos para almacenar toda la información. </w:t>
              </w:r>
            </w:p>
            <w:p w:rsidR="00F36856" w:rsidRPr="00F36856" w:rsidRDefault="00F36856" w:rsidP="00F36856">
              <w:r w:rsidRPr="00F36856">
                <w:t xml:space="preserve">Se deberán cumplir las siguientes restricciones: </w:t>
              </w:r>
            </w:p>
            <w:p w:rsidR="00F36856" w:rsidRPr="00F36856" w:rsidRDefault="00F36856" w:rsidP="00F36856">
              <w:r w:rsidRPr="00F36856">
                <w:t xml:space="preserve">a. No se aceptarán más de 10 estudios para cada paciente. </w:t>
              </w:r>
            </w:p>
            <w:p w:rsidR="00F36856" w:rsidRPr="00F36856" w:rsidRDefault="00F36856" w:rsidP="00F36856">
              <w:r w:rsidRPr="00F36856">
                <w:t xml:space="preserve">b. No habrán más de 4 departamentos en total. </w:t>
              </w:r>
            </w:p>
            <w:p w:rsidR="00F36856" w:rsidRPr="00F36856" w:rsidRDefault="00F36856" w:rsidP="00F36856">
              <w:r w:rsidRPr="00F36856">
                <w:t xml:space="preserve">c. No habrán más de 10 estudios, cada uno perteneciendo a un departamento. </w:t>
              </w:r>
            </w:p>
            <w:p w:rsidR="00F36856" w:rsidRPr="00F36856" w:rsidRDefault="00F36856" w:rsidP="00F36856">
              <w:r w:rsidRPr="00F36856">
                <w:t xml:space="preserve">d. Un estudio no durará más de 10 unidades de tiempo en ser realizado. </w:t>
              </w:r>
            </w:p>
            <w:p w:rsidR="00BA3C36" w:rsidRDefault="00F36856" w:rsidP="00F36856">
              <w:r w:rsidRPr="00F36856">
                <w:t>e. Un paciente no se podrá de hacer más</w:t>
              </w:r>
              <w:r w:rsidR="00430C07">
                <w:t xml:space="preserve"> de 10 estudios en total.</w:t>
              </w:r>
            </w:p>
          </w:sdtContent>
        </w:sdt>
      </w:sdtContent>
    </w:sdt>
    <w:p w:rsidR="00BA3C36" w:rsidRDefault="00BA3C36" w:rsidP="00BA3C36"/>
    <w:sdt>
      <w:sdtPr>
        <w:rPr>
          <w:caps w:val="0"/>
          <w:color w:val="auto"/>
          <w:spacing w:val="0"/>
          <w:sz w:val="22"/>
          <w:szCs w:val="22"/>
          <w:lang w:val="es-ES" w:bidi="ar-SA"/>
        </w:rPr>
        <w:id w:val="976183557"/>
        <w:docPartObj>
          <w:docPartGallery w:val="Table of Contents"/>
          <w:docPartUnique/>
        </w:docPartObj>
      </w:sdtPr>
      <w:sdtEndPr>
        <w:rPr>
          <w:b/>
          <w:bCs/>
        </w:rPr>
      </w:sdtEndPr>
      <w:sdtContent>
        <w:p w:rsidR="00BA3C36" w:rsidRDefault="00BA3C36">
          <w:pPr>
            <w:pStyle w:val="TOCHeading"/>
          </w:pPr>
          <w:r>
            <w:rPr>
              <w:lang w:val="es-ES"/>
            </w:rPr>
            <w:t>Tabla de contenido</w:t>
          </w:r>
        </w:p>
        <w:p w:rsidR="006D79DF" w:rsidRDefault="00BA3C36">
          <w:pPr>
            <w:pStyle w:val="TOC1"/>
            <w:tabs>
              <w:tab w:val="right" w:leader="dot" w:pos="1079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321982988" w:history="1">
            <w:r w:rsidR="006D79DF" w:rsidRPr="00261697">
              <w:rPr>
                <w:rStyle w:val="Hyperlink"/>
                <w:noProof/>
              </w:rPr>
              <w:t>Definición del Problema</w:t>
            </w:r>
            <w:r w:rsidR="006D79DF">
              <w:rPr>
                <w:noProof/>
                <w:webHidden/>
              </w:rPr>
              <w:tab/>
            </w:r>
            <w:r w:rsidR="006D79DF">
              <w:rPr>
                <w:noProof/>
                <w:webHidden/>
              </w:rPr>
              <w:fldChar w:fldCharType="begin"/>
            </w:r>
            <w:r w:rsidR="006D79DF">
              <w:rPr>
                <w:noProof/>
                <w:webHidden/>
              </w:rPr>
              <w:instrText xml:space="preserve"> PAGEREF _Toc321982988 \h </w:instrText>
            </w:r>
            <w:r w:rsidR="006D79DF">
              <w:rPr>
                <w:noProof/>
                <w:webHidden/>
              </w:rPr>
            </w:r>
            <w:r w:rsidR="006D79DF">
              <w:rPr>
                <w:noProof/>
                <w:webHidden/>
              </w:rPr>
              <w:fldChar w:fldCharType="separate"/>
            </w:r>
            <w:r w:rsidR="006D79DF">
              <w:rPr>
                <w:noProof/>
                <w:webHidden/>
              </w:rPr>
              <w:t>1</w:t>
            </w:r>
            <w:r w:rsidR="006D79DF">
              <w:rPr>
                <w:noProof/>
                <w:webHidden/>
              </w:rPr>
              <w:fldChar w:fldCharType="end"/>
            </w:r>
          </w:hyperlink>
        </w:p>
        <w:p w:rsidR="006D79DF" w:rsidRDefault="006D79DF">
          <w:pPr>
            <w:pStyle w:val="TOC1"/>
            <w:tabs>
              <w:tab w:val="right" w:leader="dot" w:pos="10790"/>
            </w:tabs>
            <w:rPr>
              <w:rFonts w:asciiTheme="minorHAnsi" w:eastAsiaTheme="minorEastAsia" w:hAnsiTheme="minorHAnsi" w:cstheme="minorBidi"/>
              <w:noProof/>
              <w:lang w:val="en-US"/>
            </w:rPr>
          </w:pPr>
          <w:hyperlink w:anchor="_Toc321982989" w:history="1">
            <w:r w:rsidRPr="00261697">
              <w:rPr>
                <w:rStyle w:val="Hyperlink"/>
                <w:noProof/>
              </w:rPr>
              <w:t>Análisis</w:t>
            </w:r>
            <w:r>
              <w:rPr>
                <w:noProof/>
                <w:webHidden/>
              </w:rPr>
              <w:tab/>
            </w:r>
            <w:r>
              <w:rPr>
                <w:noProof/>
                <w:webHidden/>
              </w:rPr>
              <w:fldChar w:fldCharType="begin"/>
            </w:r>
            <w:r>
              <w:rPr>
                <w:noProof/>
                <w:webHidden/>
              </w:rPr>
              <w:instrText xml:space="preserve"> PAGEREF _Toc321982989 \h </w:instrText>
            </w:r>
            <w:r>
              <w:rPr>
                <w:noProof/>
                <w:webHidden/>
              </w:rPr>
            </w:r>
            <w:r>
              <w:rPr>
                <w:noProof/>
                <w:webHidden/>
              </w:rPr>
              <w:fldChar w:fldCharType="separate"/>
            </w:r>
            <w:r>
              <w:rPr>
                <w:noProof/>
                <w:webHidden/>
              </w:rPr>
              <w:t>1</w:t>
            </w:r>
            <w:r>
              <w:rPr>
                <w:noProof/>
                <w:webHidden/>
              </w:rPr>
              <w:fldChar w:fldCharType="end"/>
            </w:r>
          </w:hyperlink>
        </w:p>
        <w:p w:rsidR="006D79DF" w:rsidRDefault="006D79DF">
          <w:pPr>
            <w:pStyle w:val="TOC1"/>
            <w:tabs>
              <w:tab w:val="right" w:leader="dot" w:pos="10790"/>
            </w:tabs>
            <w:rPr>
              <w:rFonts w:asciiTheme="minorHAnsi" w:eastAsiaTheme="minorEastAsia" w:hAnsiTheme="minorHAnsi" w:cstheme="minorBidi"/>
              <w:noProof/>
              <w:lang w:val="en-US"/>
            </w:rPr>
          </w:pPr>
          <w:hyperlink w:anchor="_Toc321982990" w:history="1">
            <w:r w:rsidRPr="00261697">
              <w:rPr>
                <w:rStyle w:val="Hyperlink"/>
                <w:noProof/>
              </w:rPr>
              <w:t>Diseño</w:t>
            </w:r>
            <w:r>
              <w:rPr>
                <w:noProof/>
                <w:webHidden/>
              </w:rPr>
              <w:tab/>
            </w:r>
            <w:r>
              <w:rPr>
                <w:noProof/>
                <w:webHidden/>
              </w:rPr>
              <w:fldChar w:fldCharType="begin"/>
            </w:r>
            <w:r>
              <w:rPr>
                <w:noProof/>
                <w:webHidden/>
              </w:rPr>
              <w:instrText xml:space="preserve"> PAGEREF _Toc321982990 \h </w:instrText>
            </w:r>
            <w:r>
              <w:rPr>
                <w:noProof/>
                <w:webHidden/>
              </w:rPr>
            </w:r>
            <w:r>
              <w:rPr>
                <w:noProof/>
                <w:webHidden/>
              </w:rPr>
              <w:fldChar w:fldCharType="separate"/>
            </w:r>
            <w:r>
              <w:rPr>
                <w:noProof/>
                <w:webHidden/>
              </w:rPr>
              <w:t>2</w:t>
            </w:r>
            <w:r>
              <w:rPr>
                <w:noProof/>
                <w:webHidden/>
              </w:rPr>
              <w:fldChar w:fldCharType="end"/>
            </w:r>
          </w:hyperlink>
        </w:p>
        <w:p w:rsidR="006D79DF" w:rsidRDefault="006D79DF">
          <w:pPr>
            <w:pStyle w:val="TOC1"/>
            <w:tabs>
              <w:tab w:val="right" w:leader="dot" w:pos="10790"/>
            </w:tabs>
            <w:rPr>
              <w:rFonts w:asciiTheme="minorHAnsi" w:eastAsiaTheme="minorEastAsia" w:hAnsiTheme="minorHAnsi" w:cstheme="minorBidi"/>
              <w:noProof/>
              <w:lang w:val="en-US"/>
            </w:rPr>
          </w:pPr>
          <w:hyperlink w:anchor="_Toc321982991" w:history="1">
            <w:r w:rsidRPr="00261697">
              <w:rPr>
                <w:rStyle w:val="Hyperlink"/>
                <w:noProof/>
              </w:rPr>
              <w:t>Código Fuente</w:t>
            </w:r>
            <w:r>
              <w:rPr>
                <w:noProof/>
                <w:webHidden/>
              </w:rPr>
              <w:tab/>
            </w:r>
            <w:r>
              <w:rPr>
                <w:noProof/>
                <w:webHidden/>
              </w:rPr>
              <w:fldChar w:fldCharType="begin"/>
            </w:r>
            <w:r>
              <w:rPr>
                <w:noProof/>
                <w:webHidden/>
              </w:rPr>
              <w:instrText xml:space="preserve"> PAGEREF _Toc321982991 \h </w:instrText>
            </w:r>
            <w:r>
              <w:rPr>
                <w:noProof/>
                <w:webHidden/>
              </w:rPr>
            </w:r>
            <w:r>
              <w:rPr>
                <w:noProof/>
                <w:webHidden/>
              </w:rPr>
              <w:fldChar w:fldCharType="separate"/>
            </w:r>
            <w:r>
              <w:rPr>
                <w:noProof/>
                <w:webHidden/>
              </w:rPr>
              <w:t>3</w:t>
            </w:r>
            <w:r>
              <w:rPr>
                <w:noProof/>
                <w:webHidden/>
              </w:rPr>
              <w:fldChar w:fldCharType="end"/>
            </w:r>
          </w:hyperlink>
        </w:p>
        <w:p w:rsidR="006D79DF" w:rsidRDefault="006D79DF">
          <w:pPr>
            <w:pStyle w:val="TOC1"/>
            <w:tabs>
              <w:tab w:val="right" w:leader="dot" w:pos="10790"/>
            </w:tabs>
            <w:rPr>
              <w:rFonts w:asciiTheme="minorHAnsi" w:eastAsiaTheme="minorEastAsia" w:hAnsiTheme="minorHAnsi" w:cstheme="minorBidi"/>
              <w:noProof/>
              <w:lang w:val="en-US"/>
            </w:rPr>
          </w:pPr>
          <w:hyperlink w:anchor="_Toc321982992" w:history="1">
            <w:r w:rsidRPr="00261697">
              <w:rPr>
                <w:rStyle w:val="Hyperlink"/>
                <w:noProof/>
              </w:rPr>
              <w:t>Condiciones de Error</w:t>
            </w:r>
            <w:r>
              <w:rPr>
                <w:noProof/>
                <w:webHidden/>
              </w:rPr>
              <w:tab/>
            </w:r>
            <w:r>
              <w:rPr>
                <w:noProof/>
                <w:webHidden/>
              </w:rPr>
              <w:fldChar w:fldCharType="begin"/>
            </w:r>
            <w:r>
              <w:rPr>
                <w:noProof/>
                <w:webHidden/>
              </w:rPr>
              <w:instrText xml:space="preserve"> PAGEREF _Toc321982992 \h </w:instrText>
            </w:r>
            <w:r>
              <w:rPr>
                <w:noProof/>
                <w:webHidden/>
              </w:rPr>
            </w:r>
            <w:r>
              <w:rPr>
                <w:noProof/>
                <w:webHidden/>
              </w:rPr>
              <w:fldChar w:fldCharType="separate"/>
            </w:r>
            <w:r>
              <w:rPr>
                <w:noProof/>
                <w:webHidden/>
              </w:rPr>
              <w:t>4</w:t>
            </w:r>
            <w:r>
              <w:rPr>
                <w:noProof/>
                <w:webHidden/>
              </w:rPr>
              <w:fldChar w:fldCharType="end"/>
            </w:r>
          </w:hyperlink>
        </w:p>
        <w:p w:rsidR="006D79DF" w:rsidRDefault="006D79DF">
          <w:pPr>
            <w:pStyle w:val="TOC1"/>
            <w:tabs>
              <w:tab w:val="right" w:leader="dot" w:pos="10790"/>
            </w:tabs>
            <w:rPr>
              <w:rFonts w:asciiTheme="minorHAnsi" w:eastAsiaTheme="minorEastAsia" w:hAnsiTheme="minorHAnsi" w:cstheme="minorBidi"/>
              <w:noProof/>
              <w:lang w:val="en-US"/>
            </w:rPr>
          </w:pPr>
          <w:hyperlink w:anchor="_Toc321982993" w:history="1">
            <w:r w:rsidRPr="00261697">
              <w:rPr>
                <w:rStyle w:val="Hyperlink"/>
                <w:noProof/>
              </w:rPr>
              <w:t>Ejemplos de Uso</w:t>
            </w:r>
            <w:r>
              <w:rPr>
                <w:noProof/>
                <w:webHidden/>
              </w:rPr>
              <w:tab/>
            </w:r>
            <w:r>
              <w:rPr>
                <w:noProof/>
                <w:webHidden/>
              </w:rPr>
              <w:fldChar w:fldCharType="begin"/>
            </w:r>
            <w:r>
              <w:rPr>
                <w:noProof/>
                <w:webHidden/>
              </w:rPr>
              <w:instrText xml:space="preserve"> PAGEREF _Toc321982993 \h </w:instrText>
            </w:r>
            <w:r>
              <w:rPr>
                <w:noProof/>
                <w:webHidden/>
              </w:rPr>
            </w:r>
            <w:r>
              <w:rPr>
                <w:noProof/>
                <w:webHidden/>
              </w:rPr>
              <w:fldChar w:fldCharType="separate"/>
            </w:r>
            <w:r>
              <w:rPr>
                <w:noProof/>
                <w:webHidden/>
              </w:rPr>
              <w:t>5</w:t>
            </w:r>
            <w:r>
              <w:rPr>
                <w:noProof/>
                <w:webHidden/>
              </w:rPr>
              <w:fldChar w:fldCharType="end"/>
            </w:r>
          </w:hyperlink>
        </w:p>
        <w:p w:rsidR="006D79DF" w:rsidRDefault="006D79DF">
          <w:pPr>
            <w:pStyle w:val="TOC1"/>
            <w:tabs>
              <w:tab w:val="right" w:leader="dot" w:pos="10790"/>
            </w:tabs>
            <w:rPr>
              <w:rFonts w:asciiTheme="minorHAnsi" w:eastAsiaTheme="minorEastAsia" w:hAnsiTheme="minorHAnsi" w:cstheme="minorBidi"/>
              <w:noProof/>
              <w:lang w:val="en-US"/>
            </w:rPr>
          </w:pPr>
          <w:hyperlink w:anchor="_Toc321982994" w:history="1">
            <w:r w:rsidRPr="00261697">
              <w:rPr>
                <w:rStyle w:val="Hyperlink"/>
                <w:noProof/>
              </w:rPr>
              <w:t>Notas al Profesor</w:t>
            </w:r>
            <w:r>
              <w:rPr>
                <w:noProof/>
                <w:webHidden/>
              </w:rPr>
              <w:tab/>
            </w:r>
            <w:r>
              <w:rPr>
                <w:noProof/>
                <w:webHidden/>
              </w:rPr>
              <w:fldChar w:fldCharType="begin"/>
            </w:r>
            <w:r>
              <w:rPr>
                <w:noProof/>
                <w:webHidden/>
              </w:rPr>
              <w:instrText xml:space="preserve"> PAGEREF _Toc321982994 \h </w:instrText>
            </w:r>
            <w:r>
              <w:rPr>
                <w:noProof/>
                <w:webHidden/>
              </w:rPr>
            </w:r>
            <w:r>
              <w:rPr>
                <w:noProof/>
                <w:webHidden/>
              </w:rPr>
              <w:fldChar w:fldCharType="separate"/>
            </w:r>
            <w:r>
              <w:rPr>
                <w:noProof/>
                <w:webHidden/>
              </w:rPr>
              <w:t>6</w:t>
            </w:r>
            <w:r>
              <w:rPr>
                <w:noProof/>
                <w:webHidden/>
              </w:rPr>
              <w:fldChar w:fldCharType="end"/>
            </w:r>
          </w:hyperlink>
        </w:p>
        <w:p w:rsidR="00BA3C36" w:rsidRDefault="00BA3C36">
          <w:r>
            <w:rPr>
              <w:b/>
              <w:bCs/>
              <w:lang w:val="es-ES"/>
            </w:rPr>
            <w:fldChar w:fldCharType="end"/>
          </w:r>
        </w:p>
      </w:sdtContent>
    </w:sdt>
    <w:p w:rsidR="00BA3C36" w:rsidRDefault="00BA3C36" w:rsidP="00BA3C36">
      <w:pPr>
        <w:sectPr w:rsidR="00BA3C36" w:rsidSect="007F7126">
          <w:headerReference w:type="default" r:id="rId8"/>
          <w:pgSz w:w="12240" w:h="15840"/>
          <w:pgMar w:top="1701" w:right="720" w:bottom="851" w:left="720" w:header="709" w:footer="709" w:gutter="0"/>
          <w:cols w:space="708"/>
          <w:docGrid w:linePitch="360"/>
        </w:sectPr>
      </w:pPr>
    </w:p>
    <w:p w:rsidR="00BA3C36" w:rsidRDefault="00BA3C36" w:rsidP="00BA3C36">
      <w:pPr>
        <w:pStyle w:val="Heading1"/>
      </w:pPr>
      <w:bookmarkStart w:id="2" w:name="_Toc321982989"/>
      <w:r>
        <w:lastRenderedPageBreak/>
        <w:t>Análisis</w:t>
      </w:r>
      <w:bookmarkEnd w:id="2"/>
    </w:p>
    <w:sdt>
      <w:sdtPr>
        <w:alias w:val="Diseño"/>
        <w:tag w:val="Diseño"/>
        <w:id w:val="1857309374"/>
        <w:placeholder>
          <w:docPart w:val="3AB00549A492462EAE1FC4193E2FFDF5"/>
        </w:placeholder>
      </w:sdtPr>
      <w:sdtEndPr/>
      <w:sdtContent>
        <w:p w:rsidR="007A0B3F" w:rsidRPr="007A0B3F" w:rsidRDefault="007A0B3F" w:rsidP="007A0B3F">
          <w:r w:rsidRPr="007A0B3F">
            <w:t>Bueno este problemita a simple vista lo único que le veo de dificultad seria el implemento de algoritmos de orden</w:t>
          </w:r>
          <w:r>
            <w:t xml:space="preserve">amiento para cuando pide que </w:t>
          </w:r>
          <w:r w:rsidRPr="007A0B3F">
            <w:t>ordenen los estudios.</w:t>
          </w:r>
          <w:r>
            <w:t xml:space="preserve"> </w:t>
          </w:r>
          <w:r w:rsidRPr="007A0B3F">
            <w:t xml:space="preserve">Lo que se puede hacer es tener todo en un solo </w:t>
          </w:r>
          <w:proofErr w:type="spellStart"/>
          <w:r w:rsidRPr="007A0B3F">
            <w:t>form</w:t>
          </w:r>
          <w:proofErr w:type="spellEnd"/>
          <w:r w:rsidRPr="007A0B3F">
            <w:t xml:space="preserve"> bien amplio ya que no veo utilidad de tener varios </w:t>
          </w:r>
          <w:proofErr w:type="spellStart"/>
          <w:r w:rsidRPr="007A0B3F">
            <w:t>forms</w:t>
          </w:r>
          <w:proofErr w:type="spellEnd"/>
          <w:r w:rsidRPr="007A0B3F">
            <w:t>.</w:t>
          </w:r>
        </w:p>
        <w:p w:rsidR="007A0B3F" w:rsidRPr="007A0B3F" w:rsidRDefault="007A0B3F" w:rsidP="007A0B3F">
          <w:r w:rsidRPr="007A0B3F">
            <w:t>Un inconveniente es como vamos a implementar el tiempo, ya que dice que el usuario podrá cerrar la aplicación en cualquier momento, y luego continuar en donde quedo. Entonces tengo una hay varias opciones: si usaremos el tiempo actual o un tiempo para la aplicación, que correrá mientras esta esté abierta.</w:t>
          </w:r>
        </w:p>
        <w:p w:rsidR="007A0B3F" w:rsidRPr="007A0B3F" w:rsidRDefault="007A0B3F" w:rsidP="007A0B3F">
          <w:r w:rsidRPr="007A0B3F">
            <w:t xml:space="preserve">El </w:t>
          </w:r>
          <w:proofErr w:type="spellStart"/>
          <w:r w:rsidRPr="007A0B3F">
            <w:t>form</w:t>
          </w:r>
          <w:proofErr w:type="spellEnd"/>
          <w:r w:rsidRPr="007A0B3F">
            <w:t xml:space="preserve"> se podrá dividir por áreas. Otra cosa que pienso que será un poco tediosa será la integración de la base de datos, para verificar cuando un paciente no tenga inscrito más de 10 estudios médicos. Se podría tener una clase llama</w:t>
          </w:r>
          <w:r>
            <w:t>da</w:t>
          </w:r>
          <w:r w:rsidRPr="007A0B3F">
            <w:t xml:space="preserve"> paciente </w:t>
          </w:r>
          <w:r>
            <w:t>que guarda la data del paciente</w:t>
          </w:r>
          <w:r w:rsidRPr="007A0B3F">
            <w:t xml:space="preserve"> y ten</w:t>
          </w:r>
          <w:r>
            <w:t>er otra clase de una lista que herede a la clase Paciente.</w:t>
          </w:r>
        </w:p>
        <w:p w:rsidR="00CA643D" w:rsidRDefault="007A0B3F" w:rsidP="007A0B3F">
          <w:r>
            <w:t>-Para lo del tiempo, se podría guardar</w:t>
          </w:r>
          <w:r w:rsidRPr="007A0B3F">
            <w:t xml:space="preserve"> la hora actual, y cuando uno cargue el programa de nuevo se</w:t>
          </w:r>
          <w:r>
            <w:t xml:space="preserve"> verá </w:t>
          </w:r>
          <w:proofErr w:type="spellStart"/>
          <w:r>
            <w:t>que</w:t>
          </w:r>
          <w:proofErr w:type="spellEnd"/>
          <w:r>
            <w:t xml:space="preserve"> hora es, y que tiempo </w:t>
          </w:r>
          <w:r w:rsidRPr="007A0B3F">
            <w:t>ha pasado desde la última vez que se abrió la aplicación, en base a ese tiempo que paso vamos a empezar desde el primer estudio</w:t>
          </w:r>
          <w:r>
            <w:t xml:space="preserve"> </w:t>
          </w:r>
          <w:r w:rsidRPr="007A0B3F">
            <w:t>que está en la lista para eliminar los turnos que ya hayan pasado durante e</w:t>
          </w:r>
          <w:r>
            <w:t>se lapso de tiempo que se cerró e</w:t>
          </w:r>
          <w:r w:rsidRPr="007A0B3F">
            <w:t>l programa.</w:t>
          </w:r>
        </w:p>
        <w:p w:rsidR="007A0B3F" w:rsidRPr="007A0B3F" w:rsidRDefault="005B29E9" w:rsidP="007A0B3F"/>
      </w:sdtContent>
    </w:sdt>
    <w:p w:rsidR="00BA3C36" w:rsidRDefault="007A0B3F" w:rsidP="007A0B3F">
      <w:r w:rsidRPr="007A0B3F">
        <w:t xml:space="preserve"> </w:t>
      </w:r>
      <w:r w:rsidR="00BA3C36">
        <w:br w:type="page"/>
      </w:r>
    </w:p>
    <w:p w:rsidR="00BA3C36" w:rsidRDefault="00EF48AA" w:rsidP="00EF48AA">
      <w:pPr>
        <w:pStyle w:val="Heading1"/>
      </w:pPr>
      <w:bookmarkStart w:id="3" w:name="_Toc321982990"/>
      <w:r>
        <w:lastRenderedPageBreak/>
        <w:t>Diseño</w:t>
      </w:r>
      <w:bookmarkEnd w:id="3"/>
    </w:p>
    <w:sdt>
      <w:sdtPr>
        <w:alias w:val="Diseño"/>
        <w:tag w:val="Diseño"/>
        <w:id w:val="-2123360990"/>
        <w:placeholder>
          <w:docPart w:val="B964872453004F3A93DB461EDC37122B"/>
        </w:placeholder>
      </w:sdtPr>
      <w:sdtEndPr/>
      <w:sdtContent>
        <w:p w:rsidR="00B80C4C" w:rsidRDefault="00B80C4C" w:rsidP="007A0B3F">
          <w:r>
            <w:t>Bueno en base al análisis, tomamos un nuevo rumbo en torno a como hicimos el programa.</w:t>
          </w:r>
        </w:p>
        <w:p w:rsidR="00B80C4C" w:rsidRDefault="00B80C4C" w:rsidP="007A0B3F">
          <w:r>
            <w:t>Primero que todo,  tenemos 3 clases principales. Estas son la clase Paciente, Estudio, Departamento. Luego tenemos tres clases más que son una lista que heredan de las clases mencionadas anteriormente. La lista de esas clases la hicimos como clases nuevas ya que vimos que era más higiénico tenerla que declarar la lista de la forma normal.</w:t>
          </w:r>
        </w:p>
        <w:p w:rsidR="004D40B3" w:rsidRDefault="00B80C4C" w:rsidP="007A0B3F">
          <w:r>
            <w:t>Aparte tenemos una clase estática llama Funciones, esta clase mayormente es donde tenemos las funciones "</w:t>
          </w:r>
          <w:proofErr w:type="spellStart"/>
          <w:r>
            <w:t>Resources</w:t>
          </w:r>
          <w:proofErr w:type="spellEnd"/>
          <w:r>
            <w:t>" del programa.</w:t>
          </w:r>
          <w:r w:rsidR="004D40B3">
            <w:t xml:space="preserve"> Luego tenemos una clase llamada </w:t>
          </w:r>
          <w:proofErr w:type="spellStart"/>
          <w:r w:rsidR="004D40B3">
            <w:t>DiccionarioDept</w:t>
          </w:r>
          <w:proofErr w:type="spellEnd"/>
          <w:r w:rsidR="004D40B3">
            <w:t xml:space="preserve">, su función esta tal cual el nombre. Por ultimo tenemos la clase llamada </w:t>
          </w:r>
          <w:proofErr w:type="spellStart"/>
          <w:r w:rsidR="004D40B3">
            <w:t>SaveData</w:t>
          </w:r>
          <w:proofErr w:type="spellEnd"/>
          <w:r w:rsidR="004D40B3">
            <w:t>, que es donde guardamos toda la información de la corrida actual del programa.</w:t>
          </w:r>
        </w:p>
        <w:p w:rsidR="00B857C9" w:rsidRDefault="009225C8" w:rsidP="007A0B3F">
          <w:r>
            <w:t xml:space="preserve">Utilizamos base de datos para la lectura y muestreo de los estudios. Para guardar la información actual de la corrida utilizamos </w:t>
          </w:r>
          <w:proofErr w:type="spellStart"/>
          <w:r>
            <w:t>Serializacion</w:t>
          </w:r>
          <w:proofErr w:type="spellEnd"/>
          <w:r>
            <w:t xml:space="preserve"> (Archivos) como almacenamiento persistente.</w:t>
          </w:r>
        </w:p>
        <w:p w:rsidR="00B857C9" w:rsidRDefault="00B857C9" w:rsidP="007A0B3F">
          <w:r>
            <w:t>De acuerdo a la interfaz que elegimos para el programa, cubrimos con facilidad todas las "restricciones" del programa.</w:t>
          </w:r>
        </w:p>
        <w:p w:rsidR="00B857C9" w:rsidRDefault="00B857C9" w:rsidP="007A0B3F">
          <w:r>
            <w:t>El enfoque que utilizamos para el registro de pacientes es:</w:t>
          </w:r>
        </w:p>
        <w:p w:rsidR="00B857C9" w:rsidRDefault="00B857C9" w:rsidP="007A0B3F">
          <w:r>
            <w:t>1. Seleccionamos el/los estudios de el/los pacientes.</w:t>
          </w:r>
        </w:p>
        <w:p w:rsidR="001E3EC4" w:rsidRDefault="00B857C9" w:rsidP="007A0B3F">
          <w:r>
            <w:t>2.</w:t>
          </w:r>
          <w:r w:rsidR="001E3EC4">
            <w:t xml:space="preserve"> Se crea el paciente y con su lista de estudios.</w:t>
          </w:r>
        </w:p>
        <w:p w:rsidR="001E3EC4" w:rsidRDefault="001E3EC4" w:rsidP="007A0B3F">
          <w:r>
            <w:t>3.  Se organizan los estudios del paciente por más/menos duradero.</w:t>
          </w:r>
        </w:p>
        <w:p w:rsidR="001E3EC4" w:rsidRDefault="001E3EC4" w:rsidP="007A0B3F">
          <w:r>
            <w:t>4. Se procede a agregar el/los estudio/s  de cada paciente en horario disponible del departamento de ese estudio.</w:t>
          </w:r>
        </w:p>
        <w:p w:rsidR="008C1B37" w:rsidRDefault="001E3EC4" w:rsidP="007A0B3F">
          <w:r>
            <w:t xml:space="preserve">Luego si se cierra el programa mientras todavía haya pacientes con estudios pendientes se llama a la función </w:t>
          </w:r>
          <w:proofErr w:type="spellStart"/>
          <w:r>
            <w:t>GetSavedData</w:t>
          </w:r>
          <w:proofErr w:type="spellEnd"/>
          <w:r>
            <w:t xml:space="preserve"> y se buscan todo lo guardado. Luego se llama a una función para que chequee cuales estudios ya han pasado durante ese lapso de tiempo</w:t>
          </w:r>
          <w:r w:rsidR="00E74A92">
            <w:t xml:space="preserve"> y borrarlos.</w:t>
          </w:r>
        </w:p>
        <w:p w:rsidR="008C1B37" w:rsidRDefault="008C1B37" w:rsidP="007A0B3F">
          <w:r>
            <w:t>Diagrama de Clases:</w:t>
          </w:r>
        </w:p>
        <w:p w:rsidR="00D36857" w:rsidRDefault="008C1B37" w:rsidP="007A0B3F">
          <w:r w:rsidRPr="008C1B37">
            <w:rPr>
              <w:noProof/>
              <w:lang w:val="en-US"/>
            </w:rPr>
            <w:drawing>
              <wp:inline distT="0" distB="0" distL="0" distR="0" wp14:anchorId="27114643" wp14:editId="5CC13B53">
                <wp:extent cx="7195724" cy="2247900"/>
                <wp:effectExtent l="0" t="0" r="5715" b="0"/>
                <wp:docPr id="4" name="Picture 4" descr="C:\Users\Richar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ard\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95724" cy="2247900"/>
                        </a:xfrm>
                        <a:prstGeom prst="rect">
                          <a:avLst/>
                        </a:prstGeom>
                        <a:noFill/>
                        <a:ln>
                          <a:noFill/>
                        </a:ln>
                      </pic:spPr>
                    </pic:pic>
                  </a:graphicData>
                </a:graphic>
              </wp:inline>
            </w:drawing>
          </w:r>
        </w:p>
      </w:sdtContent>
    </w:sdt>
    <w:p w:rsidR="00D36857" w:rsidRDefault="00D36857">
      <w:r>
        <w:br w:type="page"/>
      </w:r>
    </w:p>
    <w:p w:rsidR="00EF48AA" w:rsidRDefault="00D36857" w:rsidP="00D36857">
      <w:pPr>
        <w:pStyle w:val="Heading1"/>
      </w:pPr>
      <w:bookmarkStart w:id="4" w:name="_Toc321982991"/>
      <w:r>
        <w:lastRenderedPageBreak/>
        <w:t>Código Fuente</w:t>
      </w:r>
      <w:bookmarkEnd w:id="4"/>
    </w:p>
    <w:sdt>
      <w:sdtPr>
        <w:alias w:val="Código Fuente"/>
        <w:tag w:val="Código Fuente"/>
        <w:id w:val="1203750604"/>
        <w:placeholder>
          <w:docPart w:val="6C6885B3AB884153AA98BE3FF3F17299"/>
        </w:placeholder>
      </w:sdtPr>
      <w:sdtEndPr/>
      <w:sdtContent>
        <w:p w:rsidR="00D36857" w:rsidRDefault="008C1B37" w:rsidP="00D36857">
          <w:r>
            <w:t>Esta adjunto al archivo .</w:t>
          </w:r>
          <w:proofErr w:type="spellStart"/>
          <w:r>
            <w:t>rar</w:t>
          </w:r>
          <w:proofErr w:type="spellEnd"/>
        </w:p>
      </w:sdtContent>
    </w:sdt>
    <w:p w:rsidR="00D36857" w:rsidRDefault="00D36857">
      <w:r>
        <w:br w:type="page"/>
      </w:r>
    </w:p>
    <w:p w:rsidR="00D36857" w:rsidRDefault="008213F4" w:rsidP="008213F4">
      <w:pPr>
        <w:pStyle w:val="Heading1"/>
      </w:pPr>
      <w:bookmarkStart w:id="5" w:name="_Toc321982992"/>
      <w:r>
        <w:lastRenderedPageBreak/>
        <w:t>Condiciones de Error</w:t>
      </w:r>
      <w:bookmarkEnd w:id="5"/>
    </w:p>
    <w:sdt>
      <w:sdtPr>
        <w:alias w:val="Condiciones de Error"/>
        <w:tag w:val="Condiciones de Error"/>
        <w:id w:val="-1674637988"/>
        <w:placeholder>
          <w:docPart w:val="4E6EF8A51EC54652AA42E7D4A307CAF3"/>
        </w:placeholder>
      </w:sdtPr>
      <w:sdtEndPr/>
      <w:sdtContent>
        <w:p w:rsidR="00B24BE2" w:rsidRDefault="00176592" w:rsidP="00176592">
          <w:r>
            <w:t>Por ahora no tiene.</w:t>
          </w:r>
        </w:p>
      </w:sdtContent>
    </w:sdt>
    <w:p w:rsidR="00B24BE2" w:rsidRDefault="00B24BE2" w:rsidP="00B24BE2">
      <w:r>
        <w:br w:type="page"/>
      </w:r>
    </w:p>
    <w:p w:rsidR="008213F4" w:rsidRDefault="00B24BE2" w:rsidP="00B24BE2">
      <w:pPr>
        <w:pStyle w:val="Heading1"/>
      </w:pPr>
      <w:bookmarkStart w:id="6" w:name="_Toc321982993"/>
      <w:r>
        <w:lastRenderedPageBreak/>
        <w:t>Ejemplos de Uso</w:t>
      </w:r>
      <w:bookmarkEnd w:id="6"/>
    </w:p>
    <w:sdt>
      <w:sdtPr>
        <w:alias w:val="Ejemplos de Uso"/>
        <w:tag w:val="Ejemplos de Uso"/>
        <w:id w:val="1820616139"/>
        <w:placeholder>
          <w:docPart w:val="B80FF1ABFB6A48BBB72684E8B5B7AA02"/>
        </w:placeholder>
      </w:sdtPr>
      <w:sdtEndPr/>
      <w:sdtContent>
        <w:p w:rsidR="006D79DF" w:rsidRDefault="006D79DF" w:rsidP="006D79DF">
          <w:r w:rsidRPr="006D79DF">
            <w:drawing>
              <wp:inline distT="0" distB="0" distL="0" distR="0" wp14:anchorId="274159A6" wp14:editId="11190A80">
                <wp:extent cx="6858000" cy="3129685"/>
                <wp:effectExtent l="0" t="0" r="0" b="0"/>
                <wp:docPr id="5" name="Picture 5" descr="C:\Users\Richard\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ard\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129685"/>
                        </a:xfrm>
                        <a:prstGeom prst="rect">
                          <a:avLst/>
                        </a:prstGeom>
                        <a:noFill/>
                        <a:ln>
                          <a:noFill/>
                        </a:ln>
                      </pic:spPr>
                    </pic:pic>
                  </a:graphicData>
                </a:graphic>
              </wp:inline>
            </w:drawing>
          </w:r>
        </w:p>
        <w:p w:rsidR="006D79DF" w:rsidRDefault="006D79DF" w:rsidP="006D79DF">
          <w:r w:rsidRPr="006D79DF">
            <w:drawing>
              <wp:inline distT="0" distB="0" distL="0" distR="0" wp14:anchorId="08B49823" wp14:editId="133D1CB5">
                <wp:extent cx="6858000" cy="3150689"/>
                <wp:effectExtent l="0" t="0" r="0" b="0"/>
                <wp:docPr id="6" name="Picture 6" descr="C:\Users\Richard\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hard\Deskto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150689"/>
                        </a:xfrm>
                        <a:prstGeom prst="rect">
                          <a:avLst/>
                        </a:prstGeom>
                        <a:noFill/>
                        <a:ln>
                          <a:noFill/>
                        </a:ln>
                      </pic:spPr>
                    </pic:pic>
                  </a:graphicData>
                </a:graphic>
              </wp:inline>
            </w:drawing>
          </w:r>
        </w:p>
        <w:p w:rsidR="003720CD" w:rsidRDefault="006D79DF" w:rsidP="006D79DF">
          <w:r w:rsidRPr="006D79DF">
            <w:lastRenderedPageBreak/>
            <w:drawing>
              <wp:inline distT="0" distB="0" distL="0" distR="0" wp14:anchorId="2A8302C1" wp14:editId="7F0D6606">
                <wp:extent cx="6858000" cy="3103927"/>
                <wp:effectExtent l="0" t="0" r="0" b="1270"/>
                <wp:docPr id="7" name="Picture 7" descr="C:\Users\Richard\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ard\Desktop\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103927"/>
                        </a:xfrm>
                        <a:prstGeom prst="rect">
                          <a:avLst/>
                        </a:prstGeom>
                        <a:noFill/>
                        <a:ln>
                          <a:noFill/>
                        </a:ln>
                      </pic:spPr>
                    </pic:pic>
                  </a:graphicData>
                </a:graphic>
              </wp:inline>
            </w:drawing>
          </w:r>
        </w:p>
      </w:sdtContent>
    </w:sdt>
    <w:p w:rsidR="003720CD" w:rsidRDefault="003720CD" w:rsidP="003720CD">
      <w:r>
        <w:br w:type="page"/>
      </w:r>
    </w:p>
    <w:p w:rsidR="00B24BE2" w:rsidRDefault="003720CD" w:rsidP="003720CD">
      <w:pPr>
        <w:pStyle w:val="Heading1"/>
      </w:pPr>
      <w:bookmarkStart w:id="7" w:name="_Toc321982994"/>
      <w:r>
        <w:lastRenderedPageBreak/>
        <w:t>Notas al Profesor</w:t>
      </w:r>
      <w:bookmarkEnd w:id="7"/>
    </w:p>
    <w:sdt>
      <w:sdtPr>
        <w:alias w:val="Notas al Profesor"/>
        <w:tag w:val="Notas al Profesor"/>
        <w:id w:val="-1821264740"/>
        <w:placeholder>
          <w:docPart w:val="9D7C9981C44A44B289F69760BE95C2AB"/>
        </w:placeholder>
        <w:showingPlcHdr/>
      </w:sdtPr>
      <w:sdtEndPr/>
      <w:sdtContent>
        <w:p w:rsidR="003720CD" w:rsidRPr="003720CD" w:rsidRDefault="003720CD" w:rsidP="003720CD">
          <w:r>
            <w:rPr>
              <w:rStyle w:val="PlaceholderText"/>
            </w:rPr>
            <w:t>En caso de que desee hacer un señalamiento al profesor acerca de su trabajo, incluirlo bajo este título al final.</w:t>
          </w:r>
        </w:p>
      </w:sdtContent>
    </w:sdt>
    <w:sectPr w:rsidR="003720CD" w:rsidRPr="003720CD" w:rsidSect="00D36857">
      <w:headerReference w:type="default" r:id="rId13"/>
      <w:pgSz w:w="12240" w:h="15840"/>
      <w:pgMar w:top="1377" w:right="720" w:bottom="851" w:left="72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9E9" w:rsidRDefault="005B29E9" w:rsidP="00870540">
      <w:pPr>
        <w:spacing w:after="0" w:line="240" w:lineRule="auto"/>
      </w:pPr>
      <w:r>
        <w:separator/>
      </w:r>
    </w:p>
  </w:endnote>
  <w:endnote w:type="continuationSeparator" w:id="0">
    <w:p w:rsidR="005B29E9" w:rsidRDefault="005B29E9" w:rsidP="0087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9E9" w:rsidRDefault="005B29E9" w:rsidP="00870540">
      <w:pPr>
        <w:spacing w:after="0" w:line="240" w:lineRule="auto"/>
      </w:pPr>
      <w:r>
        <w:separator/>
      </w:r>
    </w:p>
  </w:footnote>
  <w:footnote w:type="continuationSeparator" w:id="0">
    <w:p w:rsidR="005B29E9" w:rsidRDefault="005B29E9" w:rsidP="008705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126" w:rsidRDefault="007F7126" w:rsidP="007F7126">
    <w:pPr>
      <w:pStyle w:val="Header"/>
      <w:tabs>
        <w:tab w:val="left" w:pos="567"/>
      </w:tabs>
      <w:rPr>
        <w:rStyle w:val="Strong"/>
      </w:rPr>
    </w:pPr>
    <w:r>
      <w:rPr>
        <w:noProof/>
        <w:lang w:val="en-US"/>
      </w:rPr>
      <w:drawing>
        <wp:anchor distT="0" distB="0" distL="114300" distR="114300" simplePos="0" relativeHeight="251658240" behindDoc="0" locked="0" layoutInCell="1" allowOverlap="1" wp14:anchorId="3A038CA3" wp14:editId="353719B0">
          <wp:simplePos x="0" y="0"/>
          <wp:positionH relativeFrom="column">
            <wp:posOffset>-266700</wp:posOffset>
          </wp:positionH>
          <wp:positionV relativeFrom="paragraph">
            <wp:posOffset>-2540</wp:posOffset>
          </wp:positionV>
          <wp:extent cx="590550" cy="59055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page">
            <wp14:pctWidth>0</wp14:pctWidth>
          </wp14:sizeRelH>
          <wp14:sizeRelV relativeFrom="page">
            <wp14:pctHeight>0</wp14:pctHeight>
          </wp14:sizeRelV>
        </wp:anchor>
      </w:drawing>
    </w:r>
    <w:r>
      <w:tab/>
    </w:r>
    <w:r>
      <w:rPr>
        <w:rStyle w:val="Strong"/>
      </w:rPr>
      <w:t xml:space="preserve">PONTIFICIA UNIVERSIDAD CATÓLICA MADRE Y MAESTRA </w:t>
    </w:r>
    <w:r w:rsidR="00844AF8">
      <w:rPr>
        <w:rStyle w:val="Strong"/>
      </w:rPr>
      <w:t>–</w:t>
    </w:r>
    <w:r>
      <w:rPr>
        <w:rStyle w:val="Strong"/>
      </w:rPr>
      <w:t xml:space="preserve"> PUCMM</w:t>
    </w:r>
    <w:r w:rsidR="00844AF8">
      <w:rPr>
        <w:rStyle w:val="Strong"/>
      </w:rPr>
      <w:tab/>
    </w:r>
    <w:r w:rsidR="00844AF8">
      <w:rPr>
        <w:rStyle w:val="Strong"/>
      </w:rPr>
      <w:tab/>
      <w:t>Matrículas:</w:t>
    </w:r>
    <w:r>
      <w:rPr>
        <w:rStyle w:val="Strong"/>
      </w:rPr>
      <w:br/>
    </w:r>
    <w:r>
      <w:rPr>
        <w:rStyle w:val="Strong"/>
      </w:rPr>
      <w:tab/>
      <w:t>FACULTAD DE CIENCIAS DE LAS INGENIERÍAS</w:t>
    </w:r>
    <w:r w:rsidR="00844AF8">
      <w:rPr>
        <w:rStyle w:val="Strong"/>
      </w:rPr>
      <w:tab/>
    </w:r>
    <w:r w:rsidR="00844AF8">
      <w:rPr>
        <w:rStyle w:val="Strong"/>
      </w:rPr>
      <w:tab/>
    </w:r>
    <w:sdt>
      <w:sdtPr>
        <w:alias w:val="Estudiante 1"/>
        <w:tag w:val="Estudiante 1"/>
        <w:id w:val="-1768694649"/>
        <w:placeholder>
          <w:docPart w:val="2D0FDD82A2DE43CEA7658723F393E632"/>
        </w:placeholder>
      </w:sdtPr>
      <w:sdtEndPr/>
      <w:sdtContent>
        <w:r w:rsidR="00C9357E">
          <w:t>2010-0553</w:t>
        </w:r>
      </w:sdtContent>
    </w:sdt>
  </w:p>
  <w:p w:rsidR="007F7126" w:rsidRDefault="007F7126" w:rsidP="007F7126">
    <w:pPr>
      <w:pStyle w:val="Header"/>
      <w:tabs>
        <w:tab w:val="left" w:pos="567"/>
      </w:tabs>
      <w:rPr>
        <w:rStyle w:val="Strong"/>
      </w:rPr>
    </w:pPr>
    <w:r>
      <w:rPr>
        <w:rStyle w:val="Strong"/>
      </w:rPr>
      <w:tab/>
      <w:t>Departamento de Ingeniería en Sistemas y Computación – ISC</w:t>
    </w:r>
    <w:r w:rsidR="00844AF8">
      <w:rPr>
        <w:rStyle w:val="Strong"/>
      </w:rPr>
      <w:tab/>
    </w:r>
    <w:r w:rsidR="00844AF8">
      <w:rPr>
        <w:rStyle w:val="Strong"/>
      </w:rPr>
      <w:tab/>
    </w:r>
    <w:sdt>
      <w:sdtPr>
        <w:alias w:val="Estudiante 2"/>
        <w:tag w:val="Estudiante 2"/>
        <w:id w:val="906417857"/>
        <w:placeholder>
          <w:docPart w:val="900047BFE86548909D8BFE7668CFCAA3"/>
        </w:placeholder>
      </w:sdtPr>
      <w:sdtEndPr/>
      <w:sdtContent>
        <w:r w:rsidR="00844AF8">
          <w:t>2</w:t>
        </w:r>
        <w:r w:rsidR="00C9357E">
          <w:t>010-0724</w:t>
        </w:r>
      </w:sdtContent>
    </w:sdt>
  </w:p>
  <w:p w:rsidR="007F7126" w:rsidRPr="007F7126" w:rsidRDefault="009205B1" w:rsidP="007F7126">
    <w:pPr>
      <w:pStyle w:val="Header"/>
      <w:tabs>
        <w:tab w:val="left" w:pos="567"/>
      </w:tabs>
      <w:rPr>
        <w:rStyle w:val="Strong"/>
      </w:rPr>
    </w:pPr>
    <w:r>
      <w:rPr>
        <w:b/>
        <w:bCs/>
        <w:noProof/>
        <w:color w:val="943634" w:themeColor="accent2" w:themeShade="BF"/>
        <w:spacing w:val="5"/>
        <w:lang w:val="en-US"/>
      </w:rPr>
      <mc:AlternateContent>
        <mc:Choice Requires="wps">
          <w:drawing>
            <wp:anchor distT="0" distB="0" distL="114300" distR="114300" simplePos="0" relativeHeight="251659264" behindDoc="0" locked="0" layoutInCell="1" allowOverlap="1" wp14:anchorId="1DE151ED" wp14:editId="6810B488">
              <wp:simplePos x="0" y="0"/>
              <wp:positionH relativeFrom="column">
                <wp:posOffset>-180975</wp:posOffset>
              </wp:positionH>
              <wp:positionV relativeFrom="paragraph">
                <wp:posOffset>153670</wp:posOffset>
              </wp:positionV>
              <wp:extent cx="7153275" cy="1"/>
              <wp:effectExtent l="0" t="0" r="9525" b="19050"/>
              <wp:wrapNone/>
              <wp:docPr id="2" name="2 Conector recto"/>
              <wp:cNvGraphicFramePr/>
              <a:graphic xmlns:a="http://schemas.openxmlformats.org/drawingml/2006/main">
                <a:graphicData uri="http://schemas.microsoft.com/office/word/2010/wordprocessingShape">
                  <wps:wsp>
                    <wps:cNvCnPr/>
                    <wps:spPr>
                      <a:xfrm flipV="1">
                        <a:off x="0" y="0"/>
                        <a:ext cx="7153275" cy="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id="2 Conector recto"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2.1pt" to="54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" strokecolor="#bc4542 [3045]"/>
          </w:pict>
        </mc:Fallback>
      </mc:AlternateContent>
    </w:r>
    <w:r w:rsidR="007F7126">
      <w:rPr>
        <w:rStyle w:val="Strong"/>
      </w:rPr>
      <w:tab/>
      <w:t>Asignatura: Programación 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C36" w:rsidRDefault="00BA3C36" w:rsidP="007F7126">
    <w:pPr>
      <w:pStyle w:val="Header"/>
      <w:tabs>
        <w:tab w:val="left" w:pos="567"/>
      </w:tabs>
      <w:rPr>
        <w:rStyle w:val="Strong"/>
      </w:rPr>
    </w:pPr>
    <w:r>
      <w:rPr>
        <w:rStyle w:val="Strong"/>
      </w:rPr>
      <w:t>Asignatura: ISC-201-P-071 - Programación I</w:t>
    </w:r>
    <w:r>
      <w:rPr>
        <w:rStyle w:val="Strong"/>
      </w:rPr>
      <w:tab/>
    </w:r>
    <w:r>
      <w:rPr>
        <w:rStyle w:val="Strong"/>
      </w:rPr>
      <w:tab/>
      <w:t xml:space="preserve">Pág. </w:t>
    </w:r>
    <w:r>
      <w:rPr>
        <w:rStyle w:val="Strong"/>
      </w:rPr>
      <w:fldChar w:fldCharType="begin"/>
    </w:r>
    <w:r>
      <w:rPr>
        <w:rStyle w:val="Strong"/>
      </w:rPr>
      <w:instrText xml:space="preserve"> PAGE  \* Arabic  \* MERGEFORMAT </w:instrText>
    </w:r>
    <w:r>
      <w:rPr>
        <w:rStyle w:val="Strong"/>
      </w:rPr>
      <w:fldChar w:fldCharType="separate"/>
    </w:r>
    <w:r w:rsidR="005D3666">
      <w:rPr>
        <w:rStyle w:val="Strong"/>
        <w:noProof/>
      </w:rPr>
      <w:t>1</w:t>
    </w:r>
    <w:r>
      <w:rPr>
        <w:rStyle w:val="Strong"/>
      </w:rPr>
      <w:fldChar w:fldCharType="end"/>
    </w:r>
    <w:r>
      <w:rPr>
        <w:rStyle w:val="Strong"/>
      </w:rPr>
      <w:t xml:space="preserve"> de </w:t>
    </w:r>
    <w:r>
      <w:rPr>
        <w:rStyle w:val="Strong"/>
      </w:rPr>
      <w:fldChar w:fldCharType="begin"/>
    </w:r>
    <w:r>
      <w:rPr>
        <w:rStyle w:val="Strong"/>
      </w:rPr>
      <w:instrText xml:space="preserve"> SECTIONPAGES  \* Arabic  \* MERGEFORMAT </w:instrText>
    </w:r>
    <w:r>
      <w:rPr>
        <w:rStyle w:val="Strong"/>
      </w:rPr>
      <w:fldChar w:fldCharType="separate"/>
    </w:r>
    <w:r w:rsidR="005D3666">
      <w:rPr>
        <w:rStyle w:val="Strong"/>
        <w:noProof/>
      </w:rPr>
      <w:t>7</w:t>
    </w:r>
    <w:r>
      <w:rPr>
        <w:rStyle w:val="Strong"/>
      </w:rPr>
      <w:fldChar w:fldCharType="end"/>
    </w:r>
  </w:p>
  <w:p w:rsidR="008B0E17" w:rsidRPr="007F7126" w:rsidRDefault="008B0E17" w:rsidP="007F7126">
    <w:pPr>
      <w:pStyle w:val="Header"/>
      <w:tabs>
        <w:tab w:val="left" w:pos="567"/>
      </w:tabs>
      <w:rPr>
        <w:rStyle w:val="Strong"/>
      </w:rPr>
    </w:pPr>
    <w:r>
      <w:rPr>
        <w:b/>
        <w:bCs/>
        <w:noProof/>
        <w:color w:val="943634" w:themeColor="accent2" w:themeShade="BF"/>
        <w:spacing w:val="5"/>
        <w:lang w:val="en-US"/>
      </w:rPr>
      <mc:AlternateContent>
        <mc:Choice Requires="wps">
          <w:drawing>
            <wp:anchor distT="0" distB="0" distL="114300" distR="114300" simplePos="0" relativeHeight="251662336" behindDoc="0" locked="0" layoutInCell="1" allowOverlap="1" wp14:anchorId="66BD8E57" wp14:editId="110A9EB0">
              <wp:simplePos x="0" y="0"/>
              <wp:positionH relativeFrom="column">
                <wp:posOffset>-180975</wp:posOffset>
              </wp:positionH>
              <wp:positionV relativeFrom="paragraph">
                <wp:posOffset>167005</wp:posOffset>
              </wp:positionV>
              <wp:extent cx="7153275" cy="0"/>
              <wp:effectExtent l="0" t="0" r="9525" b="19050"/>
              <wp:wrapNone/>
              <wp:docPr id="3" name="3 Conector recto"/>
              <wp:cNvGraphicFramePr/>
              <a:graphic xmlns:a="http://schemas.openxmlformats.org/drawingml/2006/main">
                <a:graphicData uri="http://schemas.microsoft.com/office/word/2010/wordprocessingShape">
                  <wps:wsp>
                    <wps:cNvCnPr/>
                    <wps:spPr>
                      <a:xfrm flipV="1">
                        <a:off x="0" y="0"/>
                        <a:ext cx="71532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id="3 Conector recto"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3.15pt" to="54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" strokecolor="#bc4542 [3045]"/>
          </w:pict>
        </mc:Fallback>
      </mc:AlternateContent>
    </w:r>
    <w:r>
      <w:rPr>
        <w:rStyle w:val="Strong"/>
      </w:rPr>
      <w:t xml:space="preserve">Nombre de la Asignación: </w:t>
    </w:r>
    <w:sdt>
      <w:sdtPr>
        <w:rPr>
          <w:rStyle w:val="Strong"/>
        </w:rPr>
        <w:alias w:val="Nombre Asignación"/>
        <w:tag w:val="Nombre Asignación"/>
        <w:id w:val="1121419102"/>
      </w:sdtPr>
      <w:sdtEndPr>
        <w:rPr>
          <w:rStyle w:val="Strong"/>
        </w:rPr>
      </w:sdtEndPr>
      <w:sdtContent>
        <w:proofErr w:type="spellStart"/>
        <w:r w:rsidR="00213C09">
          <w:rPr>
            <w:rStyle w:val="Strong"/>
          </w:rPr>
          <w:t>Turnero</w:t>
        </w:r>
        <w:proofErr w:type="spellEnd"/>
        <w:r w:rsidR="00213C09">
          <w:rPr>
            <w:rStyle w:val="Strong"/>
          </w:rPr>
          <w:t xml:space="preserve"> de Centro de Ensayos Médicos</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formatting="1" w:enforcement="1" w:cryptProviderType="rsaFull" w:cryptAlgorithmClass="hash" w:cryptAlgorithmType="typeAny" w:cryptAlgorithmSid="4" w:cryptSpinCount="100000" w:hash="IF0z9Pi5c94z/4et3YOKTF+Emnk=" w:salt="P75XijTDXPsxLZzdOp75/A=="/>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57E"/>
    <w:rsid w:val="000970AE"/>
    <w:rsid w:val="000F13B3"/>
    <w:rsid w:val="00176592"/>
    <w:rsid w:val="001E3EC4"/>
    <w:rsid w:val="00213C09"/>
    <w:rsid w:val="003720CD"/>
    <w:rsid w:val="00430C07"/>
    <w:rsid w:val="004D40B3"/>
    <w:rsid w:val="005B29E9"/>
    <w:rsid w:val="005B7324"/>
    <w:rsid w:val="005D3666"/>
    <w:rsid w:val="006C4037"/>
    <w:rsid w:val="006D79DF"/>
    <w:rsid w:val="007A0B3F"/>
    <w:rsid w:val="007F0CC9"/>
    <w:rsid w:val="007F7126"/>
    <w:rsid w:val="008213F4"/>
    <w:rsid w:val="00842B5A"/>
    <w:rsid w:val="00844AF8"/>
    <w:rsid w:val="00870540"/>
    <w:rsid w:val="008B0E17"/>
    <w:rsid w:val="008C1B37"/>
    <w:rsid w:val="009205B1"/>
    <w:rsid w:val="009225C8"/>
    <w:rsid w:val="00B24BE2"/>
    <w:rsid w:val="00B80C4C"/>
    <w:rsid w:val="00B857C9"/>
    <w:rsid w:val="00BA3C36"/>
    <w:rsid w:val="00BB3686"/>
    <w:rsid w:val="00C1522A"/>
    <w:rsid w:val="00C9357E"/>
    <w:rsid w:val="00CA643D"/>
    <w:rsid w:val="00D36857"/>
    <w:rsid w:val="00E74A92"/>
    <w:rsid w:val="00ED3E4C"/>
    <w:rsid w:val="00EF48AA"/>
    <w:rsid w:val="00F36856"/>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126"/>
  </w:style>
  <w:style w:type="paragraph" w:styleId="Heading1">
    <w:name w:val="heading 1"/>
    <w:basedOn w:val="Normal"/>
    <w:next w:val="Normal"/>
    <w:link w:val="Heading1Ch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F712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F712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F712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F712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F712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54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70540"/>
    <w:rPr>
      <w:rFonts w:ascii="Arial" w:hAnsi="Arial"/>
    </w:rPr>
  </w:style>
  <w:style w:type="paragraph" w:styleId="Footer">
    <w:name w:val="footer"/>
    <w:basedOn w:val="Normal"/>
    <w:link w:val="FooterChar"/>
    <w:uiPriority w:val="99"/>
    <w:unhideWhenUsed/>
    <w:rsid w:val="0087054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70540"/>
    <w:rPr>
      <w:rFonts w:ascii="Arial" w:hAnsi="Arial"/>
    </w:rPr>
  </w:style>
  <w:style w:type="paragraph" w:styleId="BalloonText">
    <w:name w:val="Balloon Text"/>
    <w:basedOn w:val="Normal"/>
    <w:link w:val="BalloonTextChar"/>
    <w:uiPriority w:val="99"/>
    <w:semiHidden/>
    <w:unhideWhenUsed/>
    <w:rsid w:val="007F7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126"/>
    <w:rPr>
      <w:rFonts w:ascii="Tahoma" w:hAnsi="Tahoma" w:cs="Tahoma"/>
      <w:sz w:val="16"/>
      <w:szCs w:val="16"/>
    </w:rPr>
  </w:style>
  <w:style w:type="character" w:customStyle="1" w:styleId="Heading1Char">
    <w:name w:val="Heading 1 Char"/>
    <w:basedOn w:val="DefaultParagraphFont"/>
    <w:link w:val="Heading1"/>
    <w:uiPriority w:val="9"/>
    <w:rsid w:val="00D36857"/>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7F7126"/>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7F7126"/>
    <w:rPr>
      <w:caps/>
      <w:color w:val="622423" w:themeColor="accent2" w:themeShade="7F"/>
      <w:sz w:val="24"/>
      <w:szCs w:val="24"/>
    </w:rPr>
  </w:style>
  <w:style w:type="character" w:customStyle="1" w:styleId="Heading4Char">
    <w:name w:val="Heading 4 Char"/>
    <w:basedOn w:val="DefaultParagraphFont"/>
    <w:link w:val="Heading4"/>
    <w:uiPriority w:val="9"/>
    <w:semiHidden/>
    <w:rsid w:val="007F7126"/>
    <w:rPr>
      <w:caps/>
      <w:color w:val="622423" w:themeColor="accent2" w:themeShade="7F"/>
      <w:spacing w:val="10"/>
    </w:rPr>
  </w:style>
  <w:style w:type="character" w:customStyle="1" w:styleId="Heading5Char">
    <w:name w:val="Heading 5 Char"/>
    <w:basedOn w:val="DefaultParagraphFont"/>
    <w:link w:val="Heading5"/>
    <w:uiPriority w:val="9"/>
    <w:semiHidden/>
    <w:rsid w:val="007F7126"/>
    <w:rPr>
      <w:caps/>
      <w:color w:val="622423" w:themeColor="accent2" w:themeShade="7F"/>
      <w:spacing w:val="10"/>
    </w:rPr>
  </w:style>
  <w:style w:type="character" w:customStyle="1" w:styleId="Heading6Char">
    <w:name w:val="Heading 6 Char"/>
    <w:basedOn w:val="DefaultParagraphFont"/>
    <w:link w:val="Heading6"/>
    <w:uiPriority w:val="9"/>
    <w:semiHidden/>
    <w:rsid w:val="007F7126"/>
    <w:rPr>
      <w:caps/>
      <w:color w:val="943634" w:themeColor="accent2" w:themeShade="BF"/>
      <w:spacing w:val="10"/>
    </w:rPr>
  </w:style>
  <w:style w:type="character" w:customStyle="1" w:styleId="Heading7Char">
    <w:name w:val="Heading 7 Char"/>
    <w:basedOn w:val="DefaultParagraphFont"/>
    <w:link w:val="Heading7"/>
    <w:uiPriority w:val="9"/>
    <w:semiHidden/>
    <w:rsid w:val="007F7126"/>
    <w:rPr>
      <w:i/>
      <w:iCs/>
      <w:caps/>
      <w:color w:val="943634" w:themeColor="accent2" w:themeShade="BF"/>
      <w:spacing w:val="10"/>
    </w:rPr>
  </w:style>
  <w:style w:type="character" w:customStyle="1" w:styleId="Heading8Char">
    <w:name w:val="Heading 8 Char"/>
    <w:basedOn w:val="DefaultParagraphFont"/>
    <w:link w:val="Heading8"/>
    <w:uiPriority w:val="9"/>
    <w:semiHidden/>
    <w:rsid w:val="007F7126"/>
    <w:rPr>
      <w:caps/>
      <w:spacing w:val="10"/>
      <w:sz w:val="20"/>
      <w:szCs w:val="20"/>
    </w:rPr>
  </w:style>
  <w:style w:type="character" w:customStyle="1" w:styleId="Heading9Char">
    <w:name w:val="Heading 9 Char"/>
    <w:basedOn w:val="DefaultParagraphFont"/>
    <w:link w:val="Heading9"/>
    <w:uiPriority w:val="9"/>
    <w:semiHidden/>
    <w:rsid w:val="007F7126"/>
    <w:rPr>
      <w:i/>
      <w:iCs/>
      <w:caps/>
      <w:spacing w:val="10"/>
      <w:sz w:val="20"/>
      <w:szCs w:val="20"/>
    </w:rPr>
  </w:style>
  <w:style w:type="paragraph" w:styleId="Caption">
    <w:name w:val="caption"/>
    <w:basedOn w:val="Normal"/>
    <w:next w:val="Normal"/>
    <w:uiPriority w:val="35"/>
    <w:semiHidden/>
    <w:unhideWhenUsed/>
    <w:qFormat/>
    <w:rsid w:val="007F7126"/>
    <w:rPr>
      <w:caps/>
      <w:spacing w:val="10"/>
      <w:sz w:val="18"/>
      <w:szCs w:val="18"/>
    </w:rPr>
  </w:style>
  <w:style w:type="paragraph" w:styleId="Title">
    <w:name w:val="Title"/>
    <w:basedOn w:val="Normal"/>
    <w:next w:val="Normal"/>
    <w:link w:val="TitleCh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F7126"/>
    <w:rPr>
      <w:caps/>
      <w:color w:val="632423" w:themeColor="accent2" w:themeShade="80"/>
      <w:spacing w:val="50"/>
      <w:sz w:val="44"/>
      <w:szCs w:val="44"/>
    </w:rPr>
  </w:style>
  <w:style w:type="paragraph" w:styleId="Subtitle">
    <w:name w:val="Subtitle"/>
    <w:basedOn w:val="Normal"/>
    <w:next w:val="Normal"/>
    <w:link w:val="SubtitleChar"/>
    <w:uiPriority w:val="11"/>
    <w:qFormat/>
    <w:rsid w:val="007F712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F7126"/>
    <w:rPr>
      <w:caps/>
      <w:spacing w:val="20"/>
      <w:sz w:val="18"/>
      <w:szCs w:val="18"/>
    </w:rPr>
  </w:style>
  <w:style w:type="character" w:styleId="Strong">
    <w:name w:val="Strong"/>
    <w:uiPriority w:val="22"/>
    <w:qFormat/>
    <w:rsid w:val="007F7126"/>
    <w:rPr>
      <w:b/>
      <w:bCs/>
      <w:color w:val="943634" w:themeColor="accent2" w:themeShade="BF"/>
      <w:spacing w:val="5"/>
    </w:rPr>
  </w:style>
  <w:style w:type="character" w:styleId="Emphasis">
    <w:name w:val="Emphasis"/>
    <w:uiPriority w:val="20"/>
    <w:qFormat/>
    <w:rsid w:val="007F7126"/>
    <w:rPr>
      <w:caps/>
      <w:spacing w:val="5"/>
      <w:sz w:val="20"/>
      <w:szCs w:val="20"/>
    </w:rPr>
  </w:style>
  <w:style w:type="paragraph" w:styleId="NoSpacing">
    <w:name w:val="No Spacing"/>
    <w:basedOn w:val="Normal"/>
    <w:link w:val="NoSpacingChar"/>
    <w:uiPriority w:val="1"/>
    <w:qFormat/>
    <w:rsid w:val="007F7126"/>
    <w:pPr>
      <w:spacing w:after="0" w:line="240" w:lineRule="auto"/>
    </w:pPr>
  </w:style>
  <w:style w:type="character" w:customStyle="1" w:styleId="NoSpacingChar">
    <w:name w:val="No Spacing Char"/>
    <w:basedOn w:val="DefaultParagraphFont"/>
    <w:link w:val="NoSpacing"/>
    <w:uiPriority w:val="1"/>
    <w:rsid w:val="007F7126"/>
  </w:style>
  <w:style w:type="paragraph" w:styleId="ListParagraph">
    <w:name w:val="List Paragraph"/>
    <w:basedOn w:val="Normal"/>
    <w:uiPriority w:val="34"/>
    <w:qFormat/>
    <w:rsid w:val="007F7126"/>
    <w:pPr>
      <w:ind w:left="720"/>
      <w:contextualSpacing/>
    </w:pPr>
  </w:style>
  <w:style w:type="paragraph" w:styleId="Quote">
    <w:name w:val="Quote"/>
    <w:basedOn w:val="Normal"/>
    <w:next w:val="Normal"/>
    <w:link w:val="QuoteChar"/>
    <w:uiPriority w:val="29"/>
    <w:qFormat/>
    <w:rsid w:val="007F7126"/>
    <w:rPr>
      <w:i/>
      <w:iCs/>
    </w:rPr>
  </w:style>
  <w:style w:type="character" w:customStyle="1" w:styleId="QuoteChar">
    <w:name w:val="Quote Char"/>
    <w:basedOn w:val="DefaultParagraphFont"/>
    <w:link w:val="Quote"/>
    <w:uiPriority w:val="29"/>
    <w:rsid w:val="007F7126"/>
    <w:rPr>
      <w:i/>
      <w:iCs/>
    </w:rPr>
  </w:style>
  <w:style w:type="paragraph" w:styleId="IntenseQuote">
    <w:name w:val="Intense Quote"/>
    <w:basedOn w:val="Normal"/>
    <w:next w:val="Normal"/>
    <w:link w:val="IntenseQuoteCh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F7126"/>
    <w:rPr>
      <w:caps/>
      <w:color w:val="622423" w:themeColor="accent2" w:themeShade="7F"/>
      <w:spacing w:val="5"/>
      <w:sz w:val="20"/>
      <w:szCs w:val="20"/>
    </w:rPr>
  </w:style>
  <w:style w:type="character" w:styleId="SubtleEmphasis">
    <w:name w:val="Subtle Emphasis"/>
    <w:uiPriority w:val="19"/>
    <w:qFormat/>
    <w:rsid w:val="007F7126"/>
    <w:rPr>
      <w:i/>
      <w:iCs/>
    </w:rPr>
  </w:style>
  <w:style w:type="character" w:styleId="IntenseEmphasis">
    <w:name w:val="Intense Emphasis"/>
    <w:uiPriority w:val="21"/>
    <w:qFormat/>
    <w:rsid w:val="007F7126"/>
    <w:rPr>
      <w:i/>
      <w:iCs/>
      <w:caps/>
      <w:spacing w:val="10"/>
      <w:sz w:val="20"/>
      <w:szCs w:val="20"/>
    </w:rPr>
  </w:style>
  <w:style w:type="character" w:styleId="SubtleReference">
    <w:name w:val="Subtle Reference"/>
    <w:basedOn w:val="DefaultParagraphFont"/>
    <w:uiPriority w:val="31"/>
    <w:qFormat/>
    <w:rsid w:val="007F712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F712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F7126"/>
    <w:pPr>
      <w:outlineLvl w:val="9"/>
    </w:pPr>
    <w:rPr>
      <w:lang w:bidi="en-US"/>
    </w:rPr>
  </w:style>
  <w:style w:type="character" w:styleId="PlaceholderText">
    <w:name w:val="Placeholder Text"/>
    <w:basedOn w:val="DefaultParagraphFont"/>
    <w:uiPriority w:val="99"/>
    <w:semiHidden/>
    <w:rsid w:val="00844AF8"/>
    <w:rPr>
      <w:color w:val="808080"/>
    </w:rPr>
  </w:style>
  <w:style w:type="paragraph" w:styleId="TOC1">
    <w:name w:val="toc 1"/>
    <w:basedOn w:val="Normal"/>
    <w:next w:val="Normal"/>
    <w:autoRedefine/>
    <w:uiPriority w:val="39"/>
    <w:unhideWhenUsed/>
    <w:rsid w:val="00BA3C36"/>
    <w:pPr>
      <w:spacing w:after="100"/>
    </w:pPr>
  </w:style>
  <w:style w:type="character" w:styleId="Hyperlink">
    <w:name w:val="Hyperlink"/>
    <w:basedOn w:val="DefaultParagraphFont"/>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DefaultParagraphFont"/>
    <w:link w:val="CdigoFuente"/>
    <w:rsid w:val="00D36857"/>
    <w:rPr>
      <w:rFonts w:ascii="Consolas" w:hAnsi="Consolas"/>
      <w:sz w:val="20"/>
      <w:shd w:val="clear" w:color="auto" w:fill="DBE5F1" w:themeFill="accent1" w:themeFillTint="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126"/>
  </w:style>
  <w:style w:type="paragraph" w:styleId="Heading1">
    <w:name w:val="heading 1"/>
    <w:basedOn w:val="Normal"/>
    <w:next w:val="Normal"/>
    <w:link w:val="Heading1Ch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F712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F712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F712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F712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F712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54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70540"/>
    <w:rPr>
      <w:rFonts w:ascii="Arial" w:hAnsi="Arial"/>
    </w:rPr>
  </w:style>
  <w:style w:type="paragraph" w:styleId="Footer">
    <w:name w:val="footer"/>
    <w:basedOn w:val="Normal"/>
    <w:link w:val="FooterChar"/>
    <w:uiPriority w:val="99"/>
    <w:unhideWhenUsed/>
    <w:rsid w:val="0087054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70540"/>
    <w:rPr>
      <w:rFonts w:ascii="Arial" w:hAnsi="Arial"/>
    </w:rPr>
  </w:style>
  <w:style w:type="paragraph" w:styleId="BalloonText">
    <w:name w:val="Balloon Text"/>
    <w:basedOn w:val="Normal"/>
    <w:link w:val="BalloonTextChar"/>
    <w:uiPriority w:val="99"/>
    <w:semiHidden/>
    <w:unhideWhenUsed/>
    <w:rsid w:val="007F7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126"/>
    <w:rPr>
      <w:rFonts w:ascii="Tahoma" w:hAnsi="Tahoma" w:cs="Tahoma"/>
      <w:sz w:val="16"/>
      <w:szCs w:val="16"/>
    </w:rPr>
  </w:style>
  <w:style w:type="character" w:customStyle="1" w:styleId="Heading1Char">
    <w:name w:val="Heading 1 Char"/>
    <w:basedOn w:val="DefaultParagraphFont"/>
    <w:link w:val="Heading1"/>
    <w:uiPriority w:val="9"/>
    <w:rsid w:val="00D36857"/>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7F7126"/>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7F7126"/>
    <w:rPr>
      <w:caps/>
      <w:color w:val="622423" w:themeColor="accent2" w:themeShade="7F"/>
      <w:sz w:val="24"/>
      <w:szCs w:val="24"/>
    </w:rPr>
  </w:style>
  <w:style w:type="character" w:customStyle="1" w:styleId="Heading4Char">
    <w:name w:val="Heading 4 Char"/>
    <w:basedOn w:val="DefaultParagraphFont"/>
    <w:link w:val="Heading4"/>
    <w:uiPriority w:val="9"/>
    <w:semiHidden/>
    <w:rsid w:val="007F7126"/>
    <w:rPr>
      <w:caps/>
      <w:color w:val="622423" w:themeColor="accent2" w:themeShade="7F"/>
      <w:spacing w:val="10"/>
    </w:rPr>
  </w:style>
  <w:style w:type="character" w:customStyle="1" w:styleId="Heading5Char">
    <w:name w:val="Heading 5 Char"/>
    <w:basedOn w:val="DefaultParagraphFont"/>
    <w:link w:val="Heading5"/>
    <w:uiPriority w:val="9"/>
    <w:semiHidden/>
    <w:rsid w:val="007F7126"/>
    <w:rPr>
      <w:caps/>
      <w:color w:val="622423" w:themeColor="accent2" w:themeShade="7F"/>
      <w:spacing w:val="10"/>
    </w:rPr>
  </w:style>
  <w:style w:type="character" w:customStyle="1" w:styleId="Heading6Char">
    <w:name w:val="Heading 6 Char"/>
    <w:basedOn w:val="DefaultParagraphFont"/>
    <w:link w:val="Heading6"/>
    <w:uiPriority w:val="9"/>
    <w:semiHidden/>
    <w:rsid w:val="007F7126"/>
    <w:rPr>
      <w:caps/>
      <w:color w:val="943634" w:themeColor="accent2" w:themeShade="BF"/>
      <w:spacing w:val="10"/>
    </w:rPr>
  </w:style>
  <w:style w:type="character" w:customStyle="1" w:styleId="Heading7Char">
    <w:name w:val="Heading 7 Char"/>
    <w:basedOn w:val="DefaultParagraphFont"/>
    <w:link w:val="Heading7"/>
    <w:uiPriority w:val="9"/>
    <w:semiHidden/>
    <w:rsid w:val="007F7126"/>
    <w:rPr>
      <w:i/>
      <w:iCs/>
      <w:caps/>
      <w:color w:val="943634" w:themeColor="accent2" w:themeShade="BF"/>
      <w:spacing w:val="10"/>
    </w:rPr>
  </w:style>
  <w:style w:type="character" w:customStyle="1" w:styleId="Heading8Char">
    <w:name w:val="Heading 8 Char"/>
    <w:basedOn w:val="DefaultParagraphFont"/>
    <w:link w:val="Heading8"/>
    <w:uiPriority w:val="9"/>
    <w:semiHidden/>
    <w:rsid w:val="007F7126"/>
    <w:rPr>
      <w:caps/>
      <w:spacing w:val="10"/>
      <w:sz w:val="20"/>
      <w:szCs w:val="20"/>
    </w:rPr>
  </w:style>
  <w:style w:type="character" w:customStyle="1" w:styleId="Heading9Char">
    <w:name w:val="Heading 9 Char"/>
    <w:basedOn w:val="DefaultParagraphFont"/>
    <w:link w:val="Heading9"/>
    <w:uiPriority w:val="9"/>
    <w:semiHidden/>
    <w:rsid w:val="007F7126"/>
    <w:rPr>
      <w:i/>
      <w:iCs/>
      <w:caps/>
      <w:spacing w:val="10"/>
      <w:sz w:val="20"/>
      <w:szCs w:val="20"/>
    </w:rPr>
  </w:style>
  <w:style w:type="paragraph" w:styleId="Caption">
    <w:name w:val="caption"/>
    <w:basedOn w:val="Normal"/>
    <w:next w:val="Normal"/>
    <w:uiPriority w:val="35"/>
    <w:semiHidden/>
    <w:unhideWhenUsed/>
    <w:qFormat/>
    <w:rsid w:val="007F7126"/>
    <w:rPr>
      <w:caps/>
      <w:spacing w:val="10"/>
      <w:sz w:val="18"/>
      <w:szCs w:val="18"/>
    </w:rPr>
  </w:style>
  <w:style w:type="paragraph" w:styleId="Title">
    <w:name w:val="Title"/>
    <w:basedOn w:val="Normal"/>
    <w:next w:val="Normal"/>
    <w:link w:val="TitleCh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F7126"/>
    <w:rPr>
      <w:caps/>
      <w:color w:val="632423" w:themeColor="accent2" w:themeShade="80"/>
      <w:spacing w:val="50"/>
      <w:sz w:val="44"/>
      <w:szCs w:val="44"/>
    </w:rPr>
  </w:style>
  <w:style w:type="paragraph" w:styleId="Subtitle">
    <w:name w:val="Subtitle"/>
    <w:basedOn w:val="Normal"/>
    <w:next w:val="Normal"/>
    <w:link w:val="SubtitleChar"/>
    <w:uiPriority w:val="11"/>
    <w:qFormat/>
    <w:rsid w:val="007F712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F7126"/>
    <w:rPr>
      <w:caps/>
      <w:spacing w:val="20"/>
      <w:sz w:val="18"/>
      <w:szCs w:val="18"/>
    </w:rPr>
  </w:style>
  <w:style w:type="character" w:styleId="Strong">
    <w:name w:val="Strong"/>
    <w:uiPriority w:val="22"/>
    <w:qFormat/>
    <w:rsid w:val="007F7126"/>
    <w:rPr>
      <w:b/>
      <w:bCs/>
      <w:color w:val="943634" w:themeColor="accent2" w:themeShade="BF"/>
      <w:spacing w:val="5"/>
    </w:rPr>
  </w:style>
  <w:style w:type="character" w:styleId="Emphasis">
    <w:name w:val="Emphasis"/>
    <w:uiPriority w:val="20"/>
    <w:qFormat/>
    <w:rsid w:val="007F7126"/>
    <w:rPr>
      <w:caps/>
      <w:spacing w:val="5"/>
      <w:sz w:val="20"/>
      <w:szCs w:val="20"/>
    </w:rPr>
  </w:style>
  <w:style w:type="paragraph" w:styleId="NoSpacing">
    <w:name w:val="No Spacing"/>
    <w:basedOn w:val="Normal"/>
    <w:link w:val="NoSpacingChar"/>
    <w:uiPriority w:val="1"/>
    <w:qFormat/>
    <w:rsid w:val="007F7126"/>
    <w:pPr>
      <w:spacing w:after="0" w:line="240" w:lineRule="auto"/>
    </w:pPr>
  </w:style>
  <w:style w:type="character" w:customStyle="1" w:styleId="NoSpacingChar">
    <w:name w:val="No Spacing Char"/>
    <w:basedOn w:val="DefaultParagraphFont"/>
    <w:link w:val="NoSpacing"/>
    <w:uiPriority w:val="1"/>
    <w:rsid w:val="007F7126"/>
  </w:style>
  <w:style w:type="paragraph" w:styleId="ListParagraph">
    <w:name w:val="List Paragraph"/>
    <w:basedOn w:val="Normal"/>
    <w:uiPriority w:val="34"/>
    <w:qFormat/>
    <w:rsid w:val="007F7126"/>
    <w:pPr>
      <w:ind w:left="720"/>
      <w:contextualSpacing/>
    </w:pPr>
  </w:style>
  <w:style w:type="paragraph" w:styleId="Quote">
    <w:name w:val="Quote"/>
    <w:basedOn w:val="Normal"/>
    <w:next w:val="Normal"/>
    <w:link w:val="QuoteChar"/>
    <w:uiPriority w:val="29"/>
    <w:qFormat/>
    <w:rsid w:val="007F7126"/>
    <w:rPr>
      <w:i/>
      <w:iCs/>
    </w:rPr>
  </w:style>
  <w:style w:type="character" w:customStyle="1" w:styleId="QuoteChar">
    <w:name w:val="Quote Char"/>
    <w:basedOn w:val="DefaultParagraphFont"/>
    <w:link w:val="Quote"/>
    <w:uiPriority w:val="29"/>
    <w:rsid w:val="007F7126"/>
    <w:rPr>
      <w:i/>
      <w:iCs/>
    </w:rPr>
  </w:style>
  <w:style w:type="paragraph" w:styleId="IntenseQuote">
    <w:name w:val="Intense Quote"/>
    <w:basedOn w:val="Normal"/>
    <w:next w:val="Normal"/>
    <w:link w:val="IntenseQuoteCh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F7126"/>
    <w:rPr>
      <w:caps/>
      <w:color w:val="622423" w:themeColor="accent2" w:themeShade="7F"/>
      <w:spacing w:val="5"/>
      <w:sz w:val="20"/>
      <w:szCs w:val="20"/>
    </w:rPr>
  </w:style>
  <w:style w:type="character" w:styleId="SubtleEmphasis">
    <w:name w:val="Subtle Emphasis"/>
    <w:uiPriority w:val="19"/>
    <w:qFormat/>
    <w:rsid w:val="007F7126"/>
    <w:rPr>
      <w:i/>
      <w:iCs/>
    </w:rPr>
  </w:style>
  <w:style w:type="character" w:styleId="IntenseEmphasis">
    <w:name w:val="Intense Emphasis"/>
    <w:uiPriority w:val="21"/>
    <w:qFormat/>
    <w:rsid w:val="007F7126"/>
    <w:rPr>
      <w:i/>
      <w:iCs/>
      <w:caps/>
      <w:spacing w:val="10"/>
      <w:sz w:val="20"/>
      <w:szCs w:val="20"/>
    </w:rPr>
  </w:style>
  <w:style w:type="character" w:styleId="SubtleReference">
    <w:name w:val="Subtle Reference"/>
    <w:basedOn w:val="DefaultParagraphFont"/>
    <w:uiPriority w:val="31"/>
    <w:qFormat/>
    <w:rsid w:val="007F712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F712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F7126"/>
    <w:pPr>
      <w:outlineLvl w:val="9"/>
    </w:pPr>
    <w:rPr>
      <w:lang w:bidi="en-US"/>
    </w:rPr>
  </w:style>
  <w:style w:type="character" w:styleId="PlaceholderText">
    <w:name w:val="Placeholder Text"/>
    <w:basedOn w:val="DefaultParagraphFont"/>
    <w:uiPriority w:val="99"/>
    <w:semiHidden/>
    <w:rsid w:val="00844AF8"/>
    <w:rPr>
      <w:color w:val="808080"/>
    </w:rPr>
  </w:style>
  <w:style w:type="paragraph" w:styleId="TOC1">
    <w:name w:val="toc 1"/>
    <w:basedOn w:val="Normal"/>
    <w:next w:val="Normal"/>
    <w:autoRedefine/>
    <w:uiPriority w:val="39"/>
    <w:unhideWhenUsed/>
    <w:rsid w:val="00BA3C36"/>
    <w:pPr>
      <w:spacing w:after="100"/>
    </w:pPr>
  </w:style>
  <w:style w:type="character" w:styleId="Hyperlink">
    <w:name w:val="Hyperlink"/>
    <w:basedOn w:val="DefaultParagraphFont"/>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DefaultParagraphFont"/>
    <w:link w:val="CdigoFuente"/>
    <w:rsid w:val="00D36857"/>
    <w:rPr>
      <w:rFonts w:ascii="Consolas" w:hAnsi="Consolas"/>
      <w:sz w:val="20"/>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Documents\Microsoft%20Office%202010%20Save%20Folder\PROGRAMMING\Trabajo%20de%20Programaci&#243;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0FDD82A2DE43CEA7658723F393E632"/>
        <w:category>
          <w:name w:val="General"/>
          <w:gallery w:val="placeholder"/>
        </w:category>
        <w:types>
          <w:type w:val="bbPlcHdr"/>
        </w:types>
        <w:behaviors>
          <w:behavior w:val="content"/>
        </w:behaviors>
        <w:guid w:val="{C145F5CC-606C-494A-955E-0B112484EF17}"/>
      </w:docPartPr>
      <w:docPartBody>
        <w:p w:rsidR="00FF4B04" w:rsidRDefault="00B44079" w:rsidP="000F13B3">
          <w:pPr>
            <w:rPr>
              <w:rStyle w:val="PlaceholderText"/>
            </w:rPr>
          </w:pPr>
          <w:r w:rsidRPr="0093150A">
            <w:rPr>
              <w:rStyle w:val="PlaceholderText"/>
            </w:rPr>
            <w:t xml:space="preserve">Haga clic aquí para escribir </w:t>
          </w:r>
          <w:r>
            <w:rPr>
              <w:rStyle w:val="PlaceholderText"/>
            </w:rPr>
            <w:t>una escueta definición del problema como haya sido planteado en el curso, es decir, qué debe hacer o qué el programa hace. No se debe exponer aquí nada al respecto de cómo se hace, sino qué se hace.</w:t>
          </w:r>
        </w:p>
        <w:p w:rsidR="00B776A1" w:rsidRDefault="00B44079">
          <w:pPr>
            <w:pStyle w:val="2D0FDD82A2DE43CEA7658723F393E632"/>
          </w:pPr>
          <w:r>
            <w:rPr>
              <w:rStyle w:val="PlaceholderText"/>
            </w:rPr>
            <w:t>Incluir en esta parte cualquier definición que el lector requiera saber que se haya usado en el trabajo</w:t>
          </w:r>
          <w:r w:rsidRPr="0093150A">
            <w:rPr>
              <w:rStyle w:val="PlaceholderText"/>
            </w:rPr>
            <w:t>.</w:t>
          </w:r>
        </w:p>
      </w:docPartBody>
    </w:docPart>
    <w:docPart>
      <w:docPartPr>
        <w:name w:val="B964872453004F3A93DB461EDC37122B"/>
        <w:category>
          <w:name w:val="General"/>
          <w:gallery w:val="placeholder"/>
        </w:category>
        <w:types>
          <w:type w:val="bbPlcHdr"/>
        </w:types>
        <w:behaviors>
          <w:behavior w:val="content"/>
        </w:behaviors>
        <w:guid w:val="{0C1245D0-CBB2-46C4-81F4-C8037D2C5A5C}"/>
      </w:docPartPr>
      <w:docPartBody>
        <w:p w:rsidR="00FF4B04" w:rsidRDefault="00B44079" w:rsidP="00EF48AA">
          <w:pPr>
            <w:rPr>
              <w:rStyle w:val="PlaceholderText"/>
            </w:rPr>
          </w:pPr>
          <w:r>
            <w:rPr>
              <w:rStyle w:val="PlaceholderText"/>
            </w:rPr>
            <w:t>En esta parte se espera que usted explique qué enfoque ha seleccionado para resolver el problema en cuestión. Deberá explicar en breves ideas el (los) algoritmo(s) empleado(s), resaltando sus particularidades y las razones por las que lo ha seleccionado frente a otros algoritmos</w:t>
          </w:r>
          <w:r w:rsidRPr="0093150A">
            <w:rPr>
              <w:rStyle w:val="PlaceholderText"/>
            </w:rPr>
            <w:t>.</w:t>
          </w:r>
        </w:p>
        <w:p w:rsidR="00FF4B04" w:rsidRDefault="00B44079" w:rsidP="00EF48AA">
          <w:pPr>
            <w:rPr>
              <w:rStyle w:val="PlaceholderText"/>
            </w:rPr>
          </w:pPr>
          <w:r>
            <w:rPr>
              <w:rStyle w:val="PlaceholderText"/>
            </w:rPr>
            <w:t>Se espera que incluya en esta sección los diagramas de flujo (y/u otros, si aplicasen) que resuelven los principales problemas o componentes de éste. Se acepta el uso de pseudo-código en su defecto. Deberá preferir aquellos enfoques más creativos o innovadores a la hora de diseñar sus aplicaciones.</w:t>
          </w:r>
        </w:p>
        <w:p w:rsidR="00B776A1" w:rsidRDefault="00B44079">
          <w:pPr>
            <w:pStyle w:val="B964872453004F3A93DB461EDC37122B"/>
          </w:pPr>
          <w:r>
            <w:rPr>
              <w:rStyle w:val="PlaceholderText"/>
            </w:rPr>
            <w:t>En esta sección aprenda a explicar el funcionamiento de un código de una manera natural, concisa y clara. Es en esta parte donde se explica cómo se llevan a cabo la ejecución y el objetivo del programa. No “corra” el programa, mas agrupe sentencias que tengan algo en común y redacte de qué manera trabajan juntas para generar el resultado esperado.</w:t>
          </w:r>
        </w:p>
      </w:docPartBody>
    </w:docPart>
    <w:docPart>
      <w:docPartPr>
        <w:name w:val="6C6885B3AB884153AA98BE3FF3F17299"/>
        <w:category>
          <w:name w:val="General"/>
          <w:gallery w:val="placeholder"/>
        </w:category>
        <w:types>
          <w:type w:val="bbPlcHdr"/>
        </w:types>
        <w:behaviors>
          <w:behavior w:val="content"/>
        </w:behaviors>
        <w:guid w:val="{D96B9D13-7DC2-43F1-964D-A67FD2D27B45}"/>
      </w:docPartPr>
      <w:docPartBody>
        <w:p w:rsidR="00B776A1" w:rsidRDefault="00B44079">
          <w:pPr>
            <w:pStyle w:val="6C6885B3AB884153AA98BE3FF3F17299"/>
          </w:pPr>
          <w:r>
            <w:rPr>
              <w:rStyle w:val="PlaceholderText"/>
            </w:rPr>
            <w:t>Bajo este título se incluye el código fuente del programa a entregar. Deberá siempre anexar al documento el o los archivo(s) fuente para poderlos compilar de manera adecuada. Puede adjuntar en un archivo comprimido (.zip o .rar) toda la solución, en caso de que sea necesario y aplique</w:t>
          </w:r>
          <w:r w:rsidRPr="0093150A">
            <w:rPr>
              <w:rStyle w:val="PlaceholderText"/>
            </w:rPr>
            <w:t>.</w:t>
          </w:r>
        </w:p>
      </w:docPartBody>
    </w:docPart>
    <w:docPart>
      <w:docPartPr>
        <w:name w:val="4E6EF8A51EC54652AA42E7D4A307CAF3"/>
        <w:category>
          <w:name w:val="General"/>
          <w:gallery w:val="placeholder"/>
        </w:category>
        <w:types>
          <w:type w:val="bbPlcHdr"/>
        </w:types>
        <w:behaviors>
          <w:behavior w:val="content"/>
        </w:behaviors>
        <w:guid w:val="{C7CF84E9-C5E2-4A0E-ACAF-90EFAC7FC6AB}"/>
      </w:docPartPr>
      <w:docPartBody>
        <w:p w:rsidR="00FF4B04" w:rsidRDefault="00B44079" w:rsidP="008213F4">
          <w:pPr>
            <w:rPr>
              <w:rStyle w:val="PlaceholderText"/>
            </w:rPr>
          </w:pPr>
          <w:r>
            <w:rPr>
              <w:rStyle w:val="PlaceholderText"/>
            </w:rPr>
            <w:t>Por lo general, hay motivos que pueden causar que el usuario de un programa obtenga una anomalía o que el algoritmo usado tenga ciertas restricciones de uso. Ejemplo de esto es cuando a un programa que opera con números positivos se le digitan negativos. Ocurre también con funciones que no son capaces de operar con un número muy grande (por ejemplo, el factorial).</w:t>
          </w:r>
        </w:p>
        <w:p w:rsidR="00B776A1" w:rsidRDefault="00B44079">
          <w:pPr>
            <w:pStyle w:val="4E6EF8A51EC54652AA42E7D4A307CAF3"/>
          </w:pPr>
          <w:r>
            <w:rPr>
              <w:rStyle w:val="PlaceholderText"/>
            </w:rPr>
            <w:t>Estas anomalías deben enumerarse en esta sección del trabajo. Deberá incluir ejemplos de corrida con errores en esta sección donde se contemple el mismo claramente y se pueda visualizar cualquier mensaje de error desplegado. Tenga cuidado al decir que su programa no tiene condiciones de error. Quedará luego a consideración del profesor valorar las condiciones de error</w:t>
          </w:r>
          <w:r w:rsidRPr="0093150A">
            <w:rPr>
              <w:rStyle w:val="PlaceholderText"/>
            </w:rPr>
            <w:t>.</w:t>
          </w:r>
        </w:p>
      </w:docPartBody>
    </w:docPart>
    <w:docPart>
      <w:docPartPr>
        <w:name w:val="B80FF1ABFB6A48BBB72684E8B5B7AA02"/>
        <w:category>
          <w:name w:val="General"/>
          <w:gallery w:val="placeholder"/>
        </w:category>
        <w:types>
          <w:type w:val="bbPlcHdr"/>
        </w:types>
        <w:behaviors>
          <w:behavior w:val="content"/>
        </w:behaviors>
        <w:guid w:val="{1815A757-A32F-485B-B286-57E31AFF644A}"/>
      </w:docPartPr>
      <w:docPartBody>
        <w:p w:rsidR="00FF4B04" w:rsidRDefault="00B44079" w:rsidP="00B24BE2">
          <w:pPr>
            <w:rPr>
              <w:rStyle w:val="PlaceholderText"/>
            </w:rPr>
          </w:pPr>
          <w:r>
            <w:rPr>
              <w:rStyle w:val="PlaceholderText"/>
            </w:rPr>
            <w:t>Una vez terminado el programa, se realiza una ejecución con datos de prueba y la salida de la corrida. Se incluyen en la documentación bajo este título</w:t>
          </w:r>
          <w:r w:rsidRPr="0093150A">
            <w:rPr>
              <w:rStyle w:val="PlaceholderText"/>
            </w:rPr>
            <w:t>.</w:t>
          </w:r>
        </w:p>
        <w:p w:rsidR="00FF4B04" w:rsidRDefault="00B44079" w:rsidP="00B24BE2">
          <w:pPr>
            <w:rPr>
              <w:rStyle w:val="PlaceholderText"/>
            </w:rPr>
          </w:pPr>
          <w:r>
            <w:rPr>
              <w:rStyle w:val="PlaceholderText"/>
            </w:rPr>
            <w:t>Puede anexar capturas de pantalla, o puede generar una corrida en texto. Por ejemplo, si el ejecutable se llama “ejemplo.exe”, en la línea de comandos de Windows podemos obtener la salida de la siguiente manera:</w:t>
          </w:r>
        </w:p>
        <w:p w:rsidR="00FF4B04" w:rsidRDefault="00B44079" w:rsidP="00B24BE2">
          <w:r>
            <w:rPr>
              <w:b/>
            </w:rPr>
            <w:t>C:\ejemplo.exe &gt; salida.txt</w:t>
          </w:r>
        </w:p>
        <w:p w:rsidR="00B776A1" w:rsidRDefault="00B44079">
          <w:pPr>
            <w:pStyle w:val="B80FF1ABFB6A48BBB72684E8B5B7AA02"/>
          </w:pPr>
          <w:r>
            <w:rPr>
              <w:rStyle w:val="PlaceholderText"/>
            </w:rPr>
            <w:t>Esto es lo que llamamos un “redireccionamiento”. Al ejecutarse “ejemplo.exe”, en vez de enviar las salidas a la pantalla, las direccionará al archivo “salida.txt”. El mismo es editable y puede incluirlo en su documentación. Si existe un archivo llamado “salida.txt”, será borrado y se creará uno nuevo.</w:t>
          </w:r>
        </w:p>
      </w:docPartBody>
    </w:docPart>
    <w:docPart>
      <w:docPartPr>
        <w:name w:val="9D7C9981C44A44B289F69760BE95C2AB"/>
        <w:category>
          <w:name w:val="General"/>
          <w:gallery w:val="placeholder"/>
        </w:category>
        <w:types>
          <w:type w:val="bbPlcHdr"/>
        </w:types>
        <w:behaviors>
          <w:behavior w:val="content"/>
        </w:behaviors>
        <w:guid w:val="{3734AE38-0A4C-4214-9A62-7CBC38AD5724}"/>
      </w:docPartPr>
      <w:docPartBody>
        <w:p w:rsidR="00B776A1" w:rsidRDefault="00B44079">
          <w:pPr>
            <w:pStyle w:val="9D7C9981C44A44B289F69760BE95C2AB"/>
          </w:pPr>
          <w:r>
            <w:rPr>
              <w:rStyle w:val="PlaceholderText"/>
            </w:rPr>
            <w:t>En caso de que desee hacer un señalamiento al profesor acerca de su trabajo, incluirlo bajo este título al final.</w:t>
          </w:r>
        </w:p>
      </w:docPartBody>
    </w:docPart>
    <w:docPart>
      <w:docPartPr>
        <w:name w:val="7F30E6286FFB4D79A96A53DD9EED0B6C"/>
        <w:category>
          <w:name w:val="General"/>
          <w:gallery w:val="placeholder"/>
        </w:category>
        <w:types>
          <w:type w:val="bbPlcHdr"/>
        </w:types>
        <w:behaviors>
          <w:behavior w:val="content"/>
        </w:behaviors>
        <w:guid w:val="{1E532C6C-68DA-407C-B47E-2014036663AE}"/>
      </w:docPartPr>
      <w:docPartBody>
        <w:p w:rsidR="00D3425C" w:rsidRDefault="00D3425C" w:rsidP="00BA3C36">
          <w:pPr>
            <w:rPr>
              <w:rStyle w:val="PlaceholderText"/>
            </w:rPr>
          </w:pPr>
          <w:r>
            <w:rPr>
              <w:rStyle w:val="PlaceholderText"/>
            </w:rPr>
            <w:t>En esta parte se espera que usted demuestre que conoce y domina el problema.</w:t>
          </w:r>
        </w:p>
        <w:p w:rsidR="00D3425C" w:rsidRDefault="00D3425C" w:rsidP="00BA3C36">
          <w:pPr>
            <w:rPr>
              <w:rStyle w:val="PlaceholderText"/>
            </w:rPr>
          </w:pPr>
          <w:r>
            <w:rPr>
              <w:rStyle w:val="PlaceholderText"/>
            </w:rPr>
            <w:t>La intención de quien realiza un análisis es que el lector del mismo pueda comprender algo que se plantea, no confundirlo. Recomendamos el uso de varias ideas breves en vez de pocas ideas extensas. No usar verbos en primera persona.</w:t>
          </w:r>
        </w:p>
        <w:p w:rsidR="00B776A1" w:rsidRDefault="00D3425C" w:rsidP="00D3425C">
          <w:pPr>
            <w:pStyle w:val="7F30E6286FFB4D79A96A53DD9EED0B6C"/>
          </w:pPr>
          <w:r>
            <w:rPr>
              <w:rStyle w:val="PlaceholderText"/>
            </w:rPr>
            <w:t>En esta parte se espera que usted describa el problema que se plantea y lo descomponga en partes o sub-problemas explicando de qué manera estos módulos o componentes se interrelacionan.</w:t>
          </w:r>
        </w:p>
      </w:docPartBody>
    </w:docPart>
    <w:docPart>
      <w:docPartPr>
        <w:name w:val="3AB00549A492462EAE1FC4193E2FFDF5"/>
        <w:category>
          <w:name w:val="General"/>
          <w:gallery w:val="placeholder"/>
        </w:category>
        <w:types>
          <w:type w:val="bbPlcHdr"/>
        </w:types>
        <w:behaviors>
          <w:behavior w:val="content"/>
        </w:behaviors>
        <w:guid w:val="{4535DB2E-53D8-420D-A3A9-CD2250094256}"/>
      </w:docPartPr>
      <w:docPartBody>
        <w:p w:rsidR="00D3425C" w:rsidRDefault="00D3425C" w:rsidP="00EF48AA">
          <w:pPr>
            <w:rPr>
              <w:rStyle w:val="PlaceholderText"/>
            </w:rPr>
          </w:pPr>
          <w:r>
            <w:rPr>
              <w:rStyle w:val="PlaceholderText"/>
            </w:rPr>
            <w:t>En esta parte se espera que usted explique qué enfoque ha seleccionado para resolver el problema en cuestión. Deberá explicar en breves ideas el (los) algoritmo(s) empleado(s), resaltando sus particularidades y las razones por las que lo ha seleccionado frente a otros algoritmos</w:t>
          </w:r>
          <w:r w:rsidRPr="0093150A">
            <w:rPr>
              <w:rStyle w:val="PlaceholderText"/>
            </w:rPr>
            <w:t>.</w:t>
          </w:r>
        </w:p>
        <w:p w:rsidR="00D3425C" w:rsidRDefault="00D3425C" w:rsidP="00EF48AA">
          <w:pPr>
            <w:rPr>
              <w:rStyle w:val="PlaceholderText"/>
            </w:rPr>
          </w:pPr>
          <w:r>
            <w:rPr>
              <w:rStyle w:val="PlaceholderText"/>
            </w:rPr>
            <w:t>Se espera que incluya en esta sección los diagramas de flujo (y/u otros, si aplicasen) que resuelven los principales problemas o componentes de éste. Se acepta el uso de pseudo-código en su defecto. Deberá preferir aquellos enfoques más creativos o innovadores a la hora de diseñar sus aplicaciones.</w:t>
          </w:r>
        </w:p>
        <w:p w:rsidR="00B776A1" w:rsidRDefault="00D3425C" w:rsidP="00D3425C">
          <w:pPr>
            <w:pStyle w:val="3AB00549A492462EAE1FC4193E2FFDF5"/>
          </w:pPr>
          <w:r>
            <w:rPr>
              <w:rStyle w:val="PlaceholderText"/>
            </w:rPr>
            <w:t>En esta sección aprenda a explicar el funcionamiento de un código de una manera natural, concisa y clara. Es en esta parte donde se explica cómo se llevan a cabo la ejecución y el objetivo del programa. No “corra” el programa, mas agrupe sentencias que tengan algo en común y redacte de qué manera trabajan juntas para generar el resultado esperado.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25C"/>
    <w:rsid w:val="005D06B5"/>
    <w:rsid w:val="00B44079"/>
    <w:rsid w:val="00B776A1"/>
    <w:rsid w:val="00D34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425C"/>
    <w:rPr>
      <w:color w:val="808080"/>
    </w:rPr>
  </w:style>
  <w:style w:type="paragraph" w:customStyle="1" w:styleId="2D0FDD82A2DE43CEA7658723F393E632">
    <w:name w:val="2D0FDD82A2DE43CEA7658723F393E632"/>
  </w:style>
  <w:style w:type="paragraph" w:customStyle="1" w:styleId="900047BFE86548909D8BFE7668CFCAA3">
    <w:name w:val="900047BFE86548909D8BFE7668CFCAA3"/>
  </w:style>
  <w:style w:type="paragraph" w:customStyle="1" w:styleId="B964872453004F3A93DB461EDC37122B">
    <w:name w:val="B964872453004F3A93DB461EDC37122B"/>
  </w:style>
  <w:style w:type="paragraph" w:customStyle="1" w:styleId="6C6885B3AB884153AA98BE3FF3F17299">
    <w:name w:val="6C6885B3AB884153AA98BE3FF3F17299"/>
  </w:style>
  <w:style w:type="paragraph" w:customStyle="1" w:styleId="4E6EF8A51EC54652AA42E7D4A307CAF3">
    <w:name w:val="4E6EF8A51EC54652AA42E7D4A307CAF3"/>
  </w:style>
  <w:style w:type="paragraph" w:customStyle="1" w:styleId="B80FF1ABFB6A48BBB72684E8B5B7AA02">
    <w:name w:val="B80FF1ABFB6A48BBB72684E8B5B7AA02"/>
  </w:style>
  <w:style w:type="paragraph" w:customStyle="1" w:styleId="9D7C9981C44A44B289F69760BE95C2AB">
    <w:name w:val="9D7C9981C44A44B289F69760BE95C2AB"/>
  </w:style>
  <w:style w:type="paragraph" w:customStyle="1" w:styleId="697CF96025314528AA884F9791FC8243">
    <w:name w:val="697CF96025314528AA884F9791FC8243"/>
  </w:style>
  <w:style w:type="paragraph" w:customStyle="1" w:styleId="7F30E6286FFB4D79A96A53DD9EED0B6C">
    <w:name w:val="7F30E6286FFB4D79A96A53DD9EED0B6C"/>
    <w:rsid w:val="00D3425C"/>
  </w:style>
  <w:style w:type="paragraph" w:customStyle="1" w:styleId="3AB00549A492462EAE1FC4193E2FFDF5">
    <w:name w:val="3AB00549A492462EAE1FC4193E2FFDF5"/>
    <w:rsid w:val="00D3425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425C"/>
    <w:rPr>
      <w:color w:val="808080"/>
    </w:rPr>
  </w:style>
  <w:style w:type="paragraph" w:customStyle="1" w:styleId="2D0FDD82A2DE43CEA7658723F393E632">
    <w:name w:val="2D0FDD82A2DE43CEA7658723F393E632"/>
  </w:style>
  <w:style w:type="paragraph" w:customStyle="1" w:styleId="900047BFE86548909D8BFE7668CFCAA3">
    <w:name w:val="900047BFE86548909D8BFE7668CFCAA3"/>
  </w:style>
  <w:style w:type="paragraph" w:customStyle="1" w:styleId="B964872453004F3A93DB461EDC37122B">
    <w:name w:val="B964872453004F3A93DB461EDC37122B"/>
  </w:style>
  <w:style w:type="paragraph" w:customStyle="1" w:styleId="6C6885B3AB884153AA98BE3FF3F17299">
    <w:name w:val="6C6885B3AB884153AA98BE3FF3F17299"/>
  </w:style>
  <w:style w:type="paragraph" w:customStyle="1" w:styleId="4E6EF8A51EC54652AA42E7D4A307CAF3">
    <w:name w:val="4E6EF8A51EC54652AA42E7D4A307CAF3"/>
  </w:style>
  <w:style w:type="paragraph" w:customStyle="1" w:styleId="B80FF1ABFB6A48BBB72684E8B5B7AA02">
    <w:name w:val="B80FF1ABFB6A48BBB72684E8B5B7AA02"/>
  </w:style>
  <w:style w:type="paragraph" w:customStyle="1" w:styleId="9D7C9981C44A44B289F69760BE95C2AB">
    <w:name w:val="9D7C9981C44A44B289F69760BE95C2AB"/>
  </w:style>
  <w:style w:type="paragraph" w:customStyle="1" w:styleId="697CF96025314528AA884F9791FC8243">
    <w:name w:val="697CF96025314528AA884F9791FC8243"/>
  </w:style>
  <w:style w:type="paragraph" w:customStyle="1" w:styleId="7F30E6286FFB4D79A96A53DD9EED0B6C">
    <w:name w:val="7F30E6286FFB4D79A96A53DD9EED0B6C"/>
    <w:rsid w:val="00D3425C"/>
  </w:style>
  <w:style w:type="paragraph" w:customStyle="1" w:styleId="3AB00549A492462EAE1FC4193E2FFDF5">
    <w:name w:val="3AB00549A492462EAE1FC4193E2FFDF5"/>
    <w:rsid w:val="00D342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9D165-F1E4-43C9-9C6F-369809FE7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Trabajo de Programación</Template>
  <TotalTime>72</TotalTime>
  <Pages>9</Pages>
  <Words>930</Words>
  <Characters>5306</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17</cp:revision>
  <dcterms:created xsi:type="dcterms:W3CDTF">2012-04-12T03:01:00Z</dcterms:created>
  <dcterms:modified xsi:type="dcterms:W3CDTF">2012-04-12T12:36:00Z</dcterms:modified>
</cp:coreProperties>
</file>